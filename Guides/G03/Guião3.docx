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6199327"/>
    <w:bookmarkStart w:id="1" w:name="_GoBack"/>
    <w:bookmarkEnd w:id="0"/>
    <w:p w:rsidR="00140F25" w:rsidRPr="009C2496" w:rsidRDefault="00EA32CB" w:rsidP="0028004F">
      <w:pPr>
        <w:pStyle w:val="Title"/>
        <w:spacing w:before="0"/>
      </w:pPr>
      <w:sdt>
        <w:sdtPr>
          <w:alias w:val="Title"/>
          <w:tag w:val=""/>
          <w:id w:val="-326443338"/>
          <w:placeholder>
            <w:docPart w:val="CF1A3F7D38D24873B8E9CEB4391E476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6421" w:rsidRPr="009C2496">
            <w:rPr>
              <w:caps w:val="0"/>
            </w:rPr>
            <w:t>Guião 3 – TotalTrack</w:t>
          </w:r>
        </w:sdtContent>
      </w:sdt>
    </w:p>
    <w:p w:rsidR="001B4DC8" w:rsidRPr="009C2496" w:rsidRDefault="001B4DC8" w:rsidP="001B4DC8">
      <w:pPr>
        <w:rPr>
          <w:i/>
        </w:rPr>
      </w:pPr>
      <w:r w:rsidRPr="009C2496">
        <w:rPr>
          <w:i/>
        </w:rPr>
        <w:t xml:space="preserve">Baseado na </w:t>
      </w:r>
      <w:r w:rsidR="004C04F4" w:rsidRPr="009C2496">
        <w:rPr>
          <w:i/>
        </w:rPr>
        <w:t xml:space="preserve">análise da </w:t>
      </w:r>
      <w:r w:rsidRPr="009C2496">
        <w:rPr>
          <w:i/>
        </w:rPr>
        <w:t xml:space="preserve">solução </w:t>
      </w:r>
      <w:proofErr w:type="spellStart"/>
      <w:r w:rsidRPr="009C2496">
        <w:rPr>
          <w:i/>
        </w:rPr>
        <w:t>Red</w:t>
      </w:r>
      <w:r w:rsidR="00BB3C91" w:rsidRPr="009C2496">
        <w:rPr>
          <w:i/>
        </w:rPr>
        <w:t>m</w:t>
      </w:r>
      <w:r w:rsidRPr="009C2496">
        <w:rPr>
          <w:i/>
        </w:rPr>
        <w:t>ine</w:t>
      </w:r>
      <w:proofErr w:type="spellEnd"/>
    </w:p>
    <w:p w:rsidR="00CA4D75" w:rsidRPr="009C2496" w:rsidRDefault="00CA4D75" w:rsidP="00171E5F">
      <w:pPr>
        <w:pStyle w:val="cabealho1"/>
      </w:pPr>
      <w:r w:rsidRPr="009C2496">
        <w:t>Autores</w:t>
      </w:r>
    </w:p>
    <w:p w:rsidR="00CA4D75" w:rsidRPr="009C2496" w:rsidRDefault="00CA4D75" w:rsidP="00CA4D75">
      <w:pPr>
        <w:rPr>
          <w:i/>
        </w:rPr>
      </w:pPr>
      <w:r w:rsidRPr="009C2496">
        <w:rPr>
          <w:i/>
        </w:rPr>
        <w:t>Grupo 1, Turma 2</w:t>
      </w:r>
    </w:p>
    <w:p w:rsidR="00CA4D75" w:rsidRPr="009C2496" w:rsidRDefault="00CA4D75" w:rsidP="00CA4D75">
      <w:r w:rsidRPr="009C2496">
        <w:t xml:space="preserve">João Soares </w:t>
      </w:r>
      <w:r w:rsidRPr="009C2496">
        <w:tab/>
      </w:r>
      <w:r w:rsidRPr="009C2496">
        <w:tab/>
        <w:t>79955</w:t>
      </w:r>
    </w:p>
    <w:p w:rsidR="00CA4D75" w:rsidRPr="009C2496" w:rsidRDefault="00CA4D75" w:rsidP="00CA4D75">
      <w:r w:rsidRPr="009C2496">
        <w:t xml:space="preserve">José Paiva </w:t>
      </w:r>
      <w:r w:rsidRPr="009C2496">
        <w:tab/>
      </w:r>
      <w:r w:rsidRPr="009C2496">
        <w:tab/>
        <w:t>84972</w:t>
      </w:r>
    </w:p>
    <w:p w:rsidR="00CA4D75" w:rsidRPr="009C2496" w:rsidRDefault="00CA4D75" w:rsidP="00CA4D75">
      <w:r w:rsidRPr="009C2496">
        <w:t xml:space="preserve">Pedro Teixeira </w:t>
      </w:r>
      <w:r w:rsidRPr="009C2496">
        <w:tab/>
        <w:t>84715</w:t>
      </w:r>
    </w:p>
    <w:p w:rsidR="00CA4D75" w:rsidRPr="009C2496" w:rsidRDefault="00CA4D75" w:rsidP="00171E5F">
      <w:r w:rsidRPr="009C2496">
        <w:t xml:space="preserve">Tiago Feitor </w:t>
      </w:r>
      <w:r w:rsidRPr="009C2496">
        <w:tab/>
      </w:r>
      <w:r w:rsidRPr="009C2496">
        <w:tab/>
        <w:t>85134</w:t>
      </w:r>
    </w:p>
    <w:p w:rsidR="006148C3" w:rsidRPr="009C2496" w:rsidRDefault="006148C3" w:rsidP="006148C3">
      <w:pPr>
        <w:pStyle w:val="cabealho1"/>
        <w:numPr>
          <w:ilvl w:val="0"/>
          <w:numId w:val="33"/>
        </w:numPr>
      </w:pPr>
      <w:r w:rsidRPr="009C2496">
        <w:t>Caracterização sucinta dos Actores</w:t>
      </w:r>
    </w:p>
    <w:tbl>
      <w:tblPr>
        <w:tblW w:w="972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260"/>
        <w:gridCol w:w="2880"/>
        <w:gridCol w:w="4140"/>
      </w:tblGrid>
      <w:tr w:rsidR="00324475" w:rsidRPr="009C2496" w:rsidTr="00214B49">
        <w:trPr>
          <w:trHeight w:val="291"/>
        </w:trPr>
        <w:tc>
          <w:tcPr>
            <w:tcW w:w="2700" w:type="dxa"/>
            <w:gridSpan w:val="2"/>
            <w:vAlign w:val="center"/>
          </w:tcPr>
          <w:p w:rsidR="006148C3" w:rsidRPr="009C2496" w:rsidRDefault="006148C3" w:rsidP="00324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r w:rsidRPr="009C2496">
              <w:rPr>
                <w:b/>
              </w:rPr>
              <w:t>Atores</w:t>
            </w:r>
          </w:p>
        </w:tc>
        <w:tc>
          <w:tcPr>
            <w:tcW w:w="2880" w:type="dxa"/>
            <w:vAlign w:val="center"/>
          </w:tcPr>
          <w:p w:rsidR="006148C3" w:rsidRPr="009C2496" w:rsidRDefault="006148C3" w:rsidP="00324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r w:rsidRPr="009C2496">
              <w:rPr>
                <w:b/>
              </w:rPr>
              <w:t>Questões utilizadas para identificar</w:t>
            </w:r>
          </w:p>
        </w:tc>
        <w:tc>
          <w:tcPr>
            <w:tcW w:w="4140" w:type="dxa"/>
            <w:vAlign w:val="center"/>
          </w:tcPr>
          <w:p w:rsidR="006148C3" w:rsidRPr="009C2496" w:rsidRDefault="006148C3" w:rsidP="00324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r w:rsidRPr="009C2496">
              <w:rPr>
                <w:b/>
              </w:rPr>
              <w:t xml:space="preserve">Descrição sumária do </w:t>
            </w:r>
            <w:r w:rsidRPr="009C2496">
              <w:rPr>
                <w:b/>
                <w:i/>
              </w:rPr>
              <w:t>role</w:t>
            </w:r>
            <w:r w:rsidRPr="009C2496">
              <w:rPr>
                <w:b/>
              </w:rPr>
              <w:t xml:space="preserve"> associado</w:t>
            </w:r>
          </w:p>
        </w:tc>
      </w:tr>
      <w:tr w:rsidR="00C4003B" w:rsidRPr="009C2496" w:rsidTr="00214B49">
        <w:trPr>
          <w:trHeight w:val="291"/>
        </w:trPr>
        <w:tc>
          <w:tcPr>
            <w:tcW w:w="1440" w:type="dxa"/>
            <w:vMerge w:val="restart"/>
            <w:vAlign w:val="center"/>
          </w:tcPr>
          <w:p w:rsidR="006148C3" w:rsidRPr="009C2496" w:rsidRDefault="00184BD8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i/>
              </w:rPr>
            </w:pPr>
            <w:r w:rsidRPr="009C2496">
              <w:rPr>
                <w:i/>
              </w:rPr>
              <w:t>Utilizador</w:t>
            </w:r>
            <w:r w:rsidR="00F31CE4" w:rsidRPr="009C2496">
              <w:rPr>
                <w:i/>
              </w:rPr>
              <w:t xml:space="preserve"> (todos os que fornecem, usam e removem informações do sistema)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i/>
              </w:rPr>
            </w:pPr>
            <w:r w:rsidRPr="009C2496">
              <w:rPr>
                <w:i/>
              </w:rPr>
              <w:t>Manager</w:t>
            </w:r>
          </w:p>
        </w:tc>
        <w:tc>
          <w:tcPr>
            <w:tcW w:w="2880" w:type="dxa"/>
            <w:vAlign w:val="center"/>
          </w:tcPr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9C2496">
              <w:t>Fornecer, usar e remover informações do sistema.</w:t>
            </w:r>
          </w:p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  <w:tc>
          <w:tcPr>
            <w:tcW w:w="4140" w:type="dxa"/>
            <w:vAlign w:val="center"/>
          </w:tcPr>
          <w:p w:rsidR="006148C3" w:rsidRPr="009C2496" w:rsidRDefault="006148C3" w:rsidP="00A22AD2">
            <w:r w:rsidRPr="009C2496">
              <w:t xml:space="preserve">O </w:t>
            </w:r>
            <w:r w:rsidR="00502770" w:rsidRPr="009C2496">
              <w:rPr>
                <w:i/>
              </w:rPr>
              <w:t>M</w:t>
            </w:r>
            <w:r w:rsidR="00184BD8" w:rsidRPr="009C2496">
              <w:rPr>
                <w:i/>
              </w:rPr>
              <w:t>anager</w:t>
            </w:r>
            <w:r w:rsidRPr="009C2496">
              <w:t xml:space="preserve"> é o responsável pela criação, gestão e eventual eliminação do projeto.</w:t>
            </w:r>
          </w:p>
        </w:tc>
      </w:tr>
      <w:tr w:rsidR="00C4003B" w:rsidRPr="009C2496" w:rsidTr="00214B49">
        <w:trPr>
          <w:trHeight w:val="275"/>
        </w:trPr>
        <w:tc>
          <w:tcPr>
            <w:tcW w:w="1440" w:type="dxa"/>
            <w:vMerge/>
            <w:vAlign w:val="center"/>
          </w:tcPr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i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i/>
              </w:rPr>
            </w:pPr>
            <w:r w:rsidRPr="009C2496">
              <w:rPr>
                <w:i/>
              </w:rPr>
              <w:t>Developer</w:t>
            </w:r>
          </w:p>
        </w:tc>
        <w:tc>
          <w:tcPr>
            <w:tcW w:w="2880" w:type="dxa"/>
            <w:vAlign w:val="center"/>
          </w:tcPr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9C2496">
              <w:t>Fornecer, usar e remover informações do sistema.</w:t>
            </w:r>
          </w:p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9C2496">
              <w:t>Utilizar o sistema.</w:t>
            </w:r>
          </w:p>
        </w:tc>
        <w:tc>
          <w:tcPr>
            <w:tcW w:w="4140" w:type="dxa"/>
            <w:vAlign w:val="center"/>
          </w:tcPr>
          <w:p w:rsidR="006148C3" w:rsidRPr="009C2496" w:rsidRDefault="006148C3" w:rsidP="00A22AD2">
            <w:r w:rsidRPr="009C2496">
              <w:t xml:space="preserve">O </w:t>
            </w:r>
            <w:proofErr w:type="spellStart"/>
            <w:r w:rsidR="00502770" w:rsidRPr="009C2496">
              <w:rPr>
                <w:i/>
              </w:rPr>
              <w:t>Developer</w:t>
            </w:r>
            <w:proofErr w:type="spellEnd"/>
            <w:r w:rsidRPr="009C2496">
              <w:t xml:space="preserve"> é o responsável pela execução / implementação do projeto.</w:t>
            </w:r>
          </w:p>
        </w:tc>
      </w:tr>
      <w:tr w:rsidR="00C4003B" w:rsidRPr="009C2496" w:rsidTr="00214B49">
        <w:trPr>
          <w:trHeight w:val="583"/>
        </w:trPr>
        <w:tc>
          <w:tcPr>
            <w:tcW w:w="1440" w:type="dxa"/>
            <w:vMerge/>
            <w:vAlign w:val="center"/>
          </w:tcPr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i/>
              </w:rPr>
            </w:pPr>
          </w:p>
        </w:tc>
        <w:tc>
          <w:tcPr>
            <w:tcW w:w="1260" w:type="dxa"/>
            <w:vAlign w:val="center"/>
          </w:tcPr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i/>
              </w:rPr>
            </w:pPr>
            <w:r w:rsidRPr="009C2496">
              <w:rPr>
                <w:i/>
              </w:rPr>
              <w:t>Reporter</w:t>
            </w:r>
          </w:p>
        </w:tc>
        <w:tc>
          <w:tcPr>
            <w:tcW w:w="2880" w:type="dxa"/>
            <w:vAlign w:val="center"/>
          </w:tcPr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9C2496">
              <w:t>Fornecer, usar e remover informações do sistema.</w:t>
            </w:r>
          </w:p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9C2496">
              <w:t>Utilizar o sistema.</w:t>
            </w:r>
          </w:p>
        </w:tc>
        <w:tc>
          <w:tcPr>
            <w:tcW w:w="4140" w:type="dxa"/>
            <w:vAlign w:val="center"/>
          </w:tcPr>
          <w:p w:rsidR="006148C3" w:rsidRPr="009C2496" w:rsidRDefault="006148C3" w:rsidP="00A22AD2">
            <w:r w:rsidRPr="009C2496">
              <w:t xml:space="preserve">O </w:t>
            </w:r>
            <w:proofErr w:type="spellStart"/>
            <w:r w:rsidR="00502770" w:rsidRPr="009C2496">
              <w:rPr>
                <w:i/>
              </w:rPr>
              <w:t>R</w:t>
            </w:r>
            <w:r w:rsidR="00184BD8" w:rsidRPr="009C2496">
              <w:rPr>
                <w:i/>
              </w:rPr>
              <w:t>eporter</w:t>
            </w:r>
            <w:proofErr w:type="spellEnd"/>
            <w:r w:rsidRPr="009C2496">
              <w:t>, se existente, é o responsável por observar o progresso do projeto e, eventualmente, avaliá-lo.</w:t>
            </w:r>
          </w:p>
        </w:tc>
      </w:tr>
      <w:tr w:rsidR="00324475" w:rsidRPr="009C2496" w:rsidTr="00214B49">
        <w:trPr>
          <w:trHeight w:val="308"/>
        </w:trPr>
        <w:tc>
          <w:tcPr>
            <w:tcW w:w="2700" w:type="dxa"/>
            <w:gridSpan w:val="2"/>
            <w:vAlign w:val="center"/>
          </w:tcPr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i/>
              </w:rPr>
            </w:pPr>
            <w:r w:rsidRPr="009C2496">
              <w:rPr>
                <w:i/>
              </w:rPr>
              <w:t>Administrador</w:t>
            </w:r>
          </w:p>
        </w:tc>
        <w:tc>
          <w:tcPr>
            <w:tcW w:w="2880" w:type="dxa"/>
            <w:vAlign w:val="center"/>
          </w:tcPr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9C2496">
              <w:t>Suportar, administrar e manter o sistema.</w:t>
            </w:r>
          </w:p>
        </w:tc>
        <w:tc>
          <w:tcPr>
            <w:tcW w:w="4140" w:type="dxa"/>
            <w:vAlign w:val="center"/>
          </w:tcPr>
          <w:p w:rsidR="006148C3" w:rsidRPr="009C2496" w:rsidRDefault="006148C3" w:rsidP="00A2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9C2496">
              <w:t>O administrador é o responsável pela gestão e manutenção do sistema.</w:t>
            </w:r>
          </w:p>
        </w:tc>
      </w:tr>
    </w:tbl>
    <w:p w:rsidR="00E53FB6" w:rsidRPr="009C2496" w:rsidRDefault="00E53FB6" w:rsidP="00E53FB6">
      <w:pPr>
        <w:rPr>
          <w:rFonts w:asciiTheme="majorHAnsi" w:eastAsiaTheme="majorEastAsia" w:hAnsiTheme="majorHAnsi" w:cstheme="majorBidi"/>
          <w:color w:val="FFFFFF" w:themeColor="background1"/>
          <w:sz w:val="22"/>
          <w:szCs w:val="22"/>
        </w:rPr>
      </w:pPr>
      <w:bookmarkStart w:id="2" w:name="_mg5sw95s3jiv" w:colFirst="0" w:colLast="0"/>
      <w:bookmarkEnd w:id="2"/>
      <w:r w:rsidRPr="009C2496">
        <w:br w:type="page"/>
      </w:r>
    </w:p>
    <w:p w:rsidR="006148C3" w:rsidRPr="009C2496" w:rsidRDefault="006148C3" w:rsidP="006148C3">
      <w:pPr>
        <w:pStyle w:val="cabealho1"/>
        <w:numPr>
          <w:ilvl w:val="0"/>
          <w:numId w:val="33"/>
        </w:numPr>
      </w:pPr>
      <w:r w:rsidRPr="009C2496">
        <w:lastRenderedPageBreak/>
        <w:t xml:space="preserve">Descrição sucinta dos </w:t>
      </w:r>
      <w:r w:rsidR="006A7945" w:rsidRPr="009C2496">
        <w:t xml:space="preserve">principais </w:t>
      </w:r>
      <w:r w:rsidR="00D1320D" w:rsidRPr="009C2496">
        <w:rPr>
          <w:caps w:val="0"/>
        </w:rPr>
        <w:t>CaU</w:t>
      </w:r>
    </w:p>
    <w:tbl>
      <w:tblPr>
        <w:tblW w:w="9720" w:type="dxa"/>
        <w:tblInd w:w="-8" w:type="dxa"/>
        <w:tblLayout w:type="fixed"/>
        <w:tblLook w:val="0600" w:firstRow="0" w:lastRow="0" w:firstColumn="0" w:lastColumn="0" w:noHBand="1" w:noVBand="1"/>
      </w:tblPr>
      <w:tblGrid>
        <w:gridCol w:w="2610"/>
        <w:gridCol w:w="7110"/>
      </w:tblGrid>
      <w:tr w:rsidR="006148C3" w:rsidRPr="009C2496" w:rsidTr="00F94ED4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E6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r w:rsidRPr="009C2496">
              <w:rPr>
                <w:b/>
              </w:rPr>
              <w:t>CaU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E6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</w:rPr>
            </w:pPr>
            <w:r w:rsidRPr="009C2496">
              <w:rPr>
                <w:b/>
              </w:rPr>
              <w:t>Descrição sucinta</w:t>
            </w:r>
          </w:p>
        </w:tc>
      </w:tr>
      <w:tr w:rsidR="00CA5D26" w:rsidRPr="009C2496" w:rsidTr="00F94ED4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D26" w:rsidRPr="009C2496" w:rsidRDefault="00CA5D26" w:rsidP="00CA5D26">
            <w:pPr>
              <w:pStyle w:val="ListParagraph"/>
              <w:numPr>
                <w:ilvl w:val="0"/>
                <w:numId w:val="34"/>
              </w:numPr>
              <w:rPr>
                <w:i/>
              </w:rPr>
            </w:pPr>
            <w:r w:rsidRPr="009C2496">
              <w:rPr>
                <w:i/>
              </w:rPr>
              <w:t>Entrar no sistema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D26" w:rsidRPr="009C2496" w:rsidRDefault="00CA5D26" w:rsidP="00CA5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9C2496">
              <w:t>O Utilizador acede à página inicial do sistema. O sistema verifica qual é a sessão ativa e, caso seja necessário, redireciona para uma página de autenticação. A página de autenticação devolve a informação de sessão.</w:t>
            </w:r>
          </w:p>
        </w:tc>
      </w:tr>
      <w:tr w:rsidR="006148C3" w:rsidRPr="009C2496" w:rsidTr="00F94ED4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324475">
            <w:pPr>
              <w:pStyle w:val="ListParagraph"/>
              <w:numPr>
                <w:ilvl w:val="0"/>
                <w:numId w:val="34"/>
              </w:numPr>
              <w:rPr>
                <w:i/>
              </w:rPr>
            </w:pPr>
            <w:r w:rsidRPr="009C2496">
              <w:rPr>
                <w:i/>
              </w:rPr>
              <w:t>Criar um projeto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324475">
            <w:r w:rsidRPr="009C2496">
              <w:t xml:space="preserve">O </w:t>
            </w:r>
            <w:r w:rsidR="00184BD8" w:rsidRPr="009C2496">
              <w:t>Utilizador (</w:t>
            </w:r>
            <w:r w:rsidR="00184BD8" w:rsidRPr="009C2496">
              <w:rPr>
                <w:i/>
              </w:rPr>
              <w:t>Manager</w:t>
            </w:r>
            <w:r w:rsidR="006927EC" w:rsidRPr="009C2496">
              <w:t xml:space="preserve">) </w:t>
            </w:r>
            <w:r w:rsidRPr="009C2496">
              <w:t xml:space="preserve">registado pode criar um projeto na página principal de projetos. O projeto tem de ter um </w:t>
            </w:r>
            <w:r w:rsidR="00590781" w:rsidRPr="009C2496">
              <w:t>t</w:t>
            </w:r>
            <w:r w:rsidRPr="009C2496">
              <w:t>ítulo, um identificador, o nível de privacidade (público ou privado) que irá ter e se herda membros de um projeto anterior aquando a sua criação. Opcionalmente, pode ter também uma descrição, uma página principal e alguns módulos, mas todos podem ser adicionados depois da criação do projeto.</w:t>
            </w:r>
          </w:p>
        </w:tc>
      </w:tr>
      <w:tr w:rsidR="006148C3" w:rsidRPr="009C2496" w:rsidTr="00F94ED4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324475">
            <w:pPr>
              <w:pStyle w:val="ListParagraph"/>
              <w:numPr>
                <w:ilvl w:val="0"/>
                <w:numId w:val="34"/>
              </w:numPr>
              <w:rPr>
                <w:i/>
              </w:rPr>
            </w:pPr>
            <w:r w:rsidRPr="009C2496">
              <w:rPr>
                <w:i/>
              </w:rPr>
              <w:t xml:space="preserve">Configurar os módulos e </w:t>
            </w:r>
            <w:proofErr w:type="spellStart"/>
            <w:r w:rsidRPr="009C2496">
              <w:rPr>
                <w:i/>
              </w:rPr>
              <w:t>trackers</w:t>
            </w:r>
            <w:proofErr w:type="spellEnd"/>
            <w:r w:rsidRPr="009C2496">
              <w:rPr>
                <w:i/>
              </w:rPr>
              <w:t xml:space="preserve"> 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8E6575">
            <w:pPr>
              <w:rPr>
                <w:rFonts w:eastAsia="Open Sans"/>
              </w:rPr>
            </w:pPr>
            <w:r w:rsidRPr="009C2496">
              <w:rPr>
                <w:rFonts w:eastAsia="Open Sans"/>
              </w:rPr>
              <w:t xml:space="preserve">O </w:t>
            </w:r>
            <w:r w:rsidR="00184BD8" w:rsidRPr="009C2496">
              <w:rPr>
                <w:rFonts w:eastAsia="Open Sans"/>
              </w:rPr>
              <w:t>Utilizador</w:t>
            </w:r>
            <w:r w:rsidRPr="009C2496">
              <w:rPr>
                <w:rFonts w:eastAsia="Open Sans"/>
              </w:rPr>
              <w:t xml:space="preserve"> </w:t>
            </w:r>
            <w:r w:rsidR="00914E3B" w:rsidRPr="009C2496">
              <w:t>(</w:t>
            </w:r>
            <w:r w:rsidR="00914E3B" w:rsidRPr="009C2496">
              <w:rPr>
                <w:i/>
              </w:rPr>
              <w:t>Manager</w:t>
            </w:r>
            <w:r w:rsidR="00914E3B" w:rsidRPr="009C2496">
              <w:t xml:space="preserve"> ou </w:t>
            </w:r>
            <w:proofErr w:type="spellStart"/>
            <w:r w:rsidR="00914E3B" w:rsidRPr="009C2496">
              <w:rPr>
                <w:i/>
              </w:rPr>
              <w:t>Developer</w:t>
            </w:r>
            <w:proofErr w:type="spellEnd"/>
            <w:r w:rsidR="00914E3B" w:rsidRPr="009C2496">
              <w:t xml:space="preserve">) </w:t>
            </w:r>
            <w:r w:rsidRPr="009C2496">
              <w:rPr>
                <w:rFonts w:eastAsia="Open Sans"/>
              </w:rPr>
              <w:t xml:space="preserve">registado escolhe os módulos (controlo de problemas, controlo de entregas, notícias, documentos, </w:t>
            </w:r>
            <w:proofErr w:type="spellStart"/>
            <w:r w:rsidRPr="009C2496">
              <w:rPr>
                <w:rFonts w:eastAsia="Open Sans"/>
              </w:rPr>
              <w:t>wiki</w:t>
            </w:r>
            <w:proofErr w:type="spellEnd"/>
            <w:r w:rsidRPr="009C2496">
              <w:rPr>
                <w:rFonts w:eastAsia="Open Sans"/>
              </w:rPr>
              <w:t xml:space="preserve">, ficheiros, repositório, fórum, diagrama de </w:t>
            </w:r>
            <w:proofErr w:type="spellStart"/>
            <w:r w:rsidR="006E198B" w:rsidRPr="009C2496">
              <w:rPr>
                <w:rFonts w:eastAsia="Open Sans"/>
              </w:rPr>
              <w:t>Gantt</w:t>
            </w:r>
            <w:proofErr w:type="spellEnd"/>
            <w:r w:rsidRPr="009C2496">
              <w:rPr>
                <w:rFonts w:eastAsia="Open Sans"/>
              </w:rPr>
              <w:t xml:space="preserve"> e calendário) e os </w:t>
            </w:r>
            <w:proofErr w:type="spellStart"/>
            <w:r w:rsidRPr="009C2496">
              <w:rPr>
                <w:rFonts w:eastAsia="Open Sans"/>
              </w:rPr>
              <w:t>trackers</w:t>
            </w:r>
            <w:proofErr w:type="spellEnd"/>
            <w:r w:rsidRPr="009C2496">
              <w:rPr>
                <w:rFonts w:eastAsia="Open Sans"/>
              </w:rPr>
              <w:t xml:space="preserve"> (bugs, </w:t>
            </w:r>
            <w:proofErr w:type="spellStart"/>
            <w:r w:rsidRPr="009C2496">
              <w:rPr>
                <w:rFonts w:eastAsia="Open Sans"/>
              </w:rPr>
              <w:t>features</w:t>
            </w:r>
            <w:proofErr w:type="spellEnd"/>
            <w:r w:rsidRPr="009C2496">
              <w:rPr>
                <w:rFonts w:eastAsia="Open Sans"/>
              </w:rPr>
              <w:t xml:space="preserve"> e suporte) na criação do projeto. O </w:t>
            </w:r>
            <w:r w:rsidR="00184BD8" w:rsidRPr="009C2496">
              <w:rPr>
                <w:rFonts w:eastAsia="Open Sans"/>
              </w:rPr>
              <w:t>Utilizador</w:t>
            </w:r>
            <w:r w:rsidRPr="009C2496">
              <w:rPr>
                <w:rFonts w:eastAsia="Open Sans"/>
              </w:rPr>
              <w:t xml:space="preserve"> pode alterar os módulos do projeto a qualquer momento nas definições do projeto.</w:t>
            </w:r>
          </w:p>
        </w:tc>
      </w:tr>
      <w:tr w:rsidR="006148C3" w:rsidRPr="009C2496" w:rsidTr="00F94ED4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324475">
            <w:pPr>
              <w:pStyle w:val="ListParagraph"/>
              <w:numPr>
                <w:ilvl w:val="0"/>
                <w:numId w:val="34"/>
              </w:numPr>
              <w:rPr>
                <w:i/>
              </w:rPr>
            </w:pPr>
            <w:r w:rsidRPr="009C2496">
              <w:rPr>
                <w:i/>
              </w:rPr>
              <w:t xml:space="preserve">Configurar a equipa 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324475">
            <w:r w:rsidRPr="009C2496">
              <w:t xml:space="preserve">O </w:t>
            </w:r>
            <w:r w:rsidRPr="009C2496">
              <w:rPr>
                <w:i/>
              </w:rPr>
              <w:t>Manager</w:t>
            </w:r>
            <w:r w:rsidRPr="009C2496">
              <w:t xml:space="preserve"> configura a equipa do projeto, adicionando ou removendo outros </w:t>
            </w:r>
            <w:r w:rsidR="00184BD8" w:rsidRPr="009C2496">
              <w:t>Utilizador</w:t>
            </w:r>
            <w:r w:rsidRPr="009C2496">
              <w:t xml:space="preserve">es ou grupos de </w:t>
            </w:r>
            <w:r w:rsidR="00184BD8" w:rsidRPr="009C2496">
              <w:t>Utilizador</w:t>
            </w:r>
            <w:r w:rsidRPr="009C2496">
              <w:t xml:space="preserve">es. Os </w:t>
            </w:r>
            <w:r w:rsidR="00184BD8" w:rsidRPr="009C2496">
              <w:t>Utilizador</w:t>
            </w:r>
            <w:r w:rsidRPr="009C2496">
              <w:t xml:space="preserve">es/grupos de </w:t>
            </w:r>
            <w:r w:rsidR="00184BD8" w:rsidRPr="009C2496">
              <w:t>Utilizador</w:t>
            </w:r>
            <w:r w:rsidRPr="009C2496">
              <w:t xml:space="preserve">es podem ser pesquisados por nome. O </w:t>
            </w:r>
            <w:r w:rsidRPr="009C2496">
              <w:rPr>
                <w:i/>
              </w:rPr>
              <w:t>Manager</w:t>
            </w:r>
            <w:r w:rsidRPr="009C2496">
              <w:t xml:space="preserve"> pode atribuir um ou mais perfis ao(s) </w:t>
            </w:r>
            <w:r w:rsidR="00184BD8" w:rsidRPr="009C2496">
              <w:t>Utilizador</w:t>
            </w:r>
            <w:r w:rsidRPr="009C2496">
              <w:t xml:space="preserve">es adicionados, que definem o role e os privilégios associados. Por defeito, o </w:t>
            </w:r>
            <w:r w:rsidRPr="009C2496">
              <w:rPr>
                <w:i/>
              </w:rPr>
              <w:t>Manager</w:t>
            </w:r>
            <w:r w:rsidRPr="009C2496">
              <w:t xml:space="preserve"> pode escolher os perfis </w:t>
            </w:r>
            <w:r w:rsidRPr="009C2496">
              <w:rPr>
                <w:i/>
              </w:rPr>
              <w:t>Manager</w:t>
            </w:r>
            <w:r w:rsidRPr="009C2496">
              <w:t xml:space="preserve">, </w:t>
            </w:r>
            <w:r w:rsidRPr="009C2496">
              <w:rPr>
                <w:i/>
              </w:rPr>
              <w:t>Developer</w:t>
            </w:r>
            <w:r w:rsidRPr="009C2496">
              <w:t xml:space="preserve"> e/ou </w:t>
            </w:r>
            <w:r w:rsidRPr="009C2496">
              <w:rPr>
                <w:i/>
              </w:rPr>
              <w:t>Reporter</w:t>
            </w:r>
            <w:r w:rsidRPr="009C2496">
              <w:t>.</w:t>
            </w:r>
          </w:p>
        </w:tc>
      </w:tr>
      <w:tr w:rsidR="006148C3" w:rsidRPr="009C2496" w:rsidTr="00F94ED4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324475">
            <w:pPr>
              <w:pStyle w:val="ListParagraph"/>
              <w:numPr>
                <w:ilvl w:val="0"/>
                <w:numId w:val="34"/>
              </w:numPr>
              <w:rPr>
                <w:i/>
              </w:rPr>
            </w:pPr>
            <w:r w:rsidRPr="009C2496">
              <w:rPr>
                <w:i/>
              </w:rPr>
              <w:t xml:space="preserve">Adicionar uma tarefa 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2CB" w:rsidRPr="009C2496" w:rsidRDefault="00F94ED4" w:rsidP="00324475">
            <w:r w:rsidRPr="009C2496">
              <w:t>O Utilizador (</w:t>
            </w:r>
            <w:r w:rsidRPr="009C2496">
              <w:rPr>
                <w:i/>
              </w:rPr>
              <w:t>Manager</w:t>
            </w:r>
            <w:r w:rsidRPr="009C2496">
              <w:t xml:space="preserve"> ou </w:t>
            </w:r>
            <w:proofErr w:type="spellStart"/>
            <w:r w:rsidRPr="009C2496">
              <w:rPr>
                <w:i/>
              </w:rPr>
              <w:t>Developer</w:t>
            </w:r>
            <w:proofErr w:type="spellEnd"/>
            <w:r w:rsidRPr="009C2496">
              <w:t xml:space="preserve">) </w:t>
            </w:r>
            <w:r w:rsidR="00D21F18" w:rsidRPr="009C2496">
              <w:t xml:space="preserve">registado </w:t>
            </w:r>
            <w:r w:rsidR="00F31CE4" w:rsidRPr="009C2496">
              <w:t>pode adicionar uma nova tarefa. O Utilizador tem de selecionar o tipo (</w:t>
            </w:r>
            <w:r w:rsidR="00F31CE4" w:rsidRPr="009C2496">
              <w:rPr>
                <w:i/>
              </w:rPr>
              <w:t xml:space="preserve">Bug, </w:t>
            </w:r>
            <w:proofErr w:type="spellStart"/>
            <w:r w:rsidR="00F31CE4" w:rsidRPr="009C2496">
              <w:rPr>
                <w:i/>
              </w:rPr>
              <w:t>Feature</w:t>
            </w:r>
            <w:proofErr w:type="spellEnd"/>
            <w:r w:rsidR="00F31CE4" w:rsidRPr="009C2496">
              <w:rPr>
                <w:i/>
              </w:rPr>
              <w:t xml:space="preserve">, </w:t>
            </w:r>
            <w:proofErr w:type="spellStart"/>
            <w:r w:rsidR="00F31CE4" w:rsidRPr="009C2496">
              <w:rPr>
                <w:i/>
              </w:rPr>
              <w:t>Support</w:t>
            </w:r>
            <w:proofErr w:type="spellEnd"/>
            <w:r w:rsidR="00641F2C" w:rsidRPr="009C2496">
              <w:t>), o estado e a prioridade da tarefa</w:t>
            </w:r>
            <w:r w:rsidR="000776F8" w:rsidRPr="009C2496">
              <w:t xml:space="preserve"> (de </w:t>
            </w:r>
            <w:proofErr w:type="spellStart"/>
            <w:r w:rsidR="000776F8" w:rsidRPr="009C2496">
              <w:rPr>
                <w:i/>
              </w:rPr>
              <w:t>Low</w:t>
            </w:r>
            <w:proofErr w:type="spellEnd"/>
            <w:r w:rsidR="000776F8" w:rsidRPr="009C2496">
              <w:rPr>
                <w:i/>
              </w:rPr>
              <w:t xml:space="preserve"> </w:t>
            </w:r>
            <w:r w:rsidR="000776F8" w:rsidRPr="009C2496">
              <w:t xml:space="preserve">a </w:t>
            </w:r>
            <w:proofErr w:type="spellStart"/>
            <w:r w:rsidR="000776F8" w:rsidRPr="009C2496">
              <w:rPr>
                <w:i/>
              </w:rPr>
              <w:t>Immediate</w:t>
            </w:r>
            <w:proofErr w:type="spellEnd"/>
            <w:r w:rsidR="000776F8" w:rsidRPr="009C2496">
              <w:rPr>
                <w:i/>
              </w:rPr>
              <w:t>)</w:t>
            </w:r>
            <w:r w:rsidR="00641F2C" w:rsidRPr="009C2496">
              <w:t xml:space="preserve"> e escrever o assunto desta. </w:t>
            </w:r>
          </w:p>
          <w:p w:rsidR="006148C3" w:rsidRPr="009C2496" w:rsidRDefault="00641F2C" w:rsidP="00324475">
            <w:r w:rsidRPr="009C2496">
              <w:t xml:space="preserve">O Utilizador pode, se pretender, definir a tarefa como privada, adicionar uma descrição, adicionar </w:t>
            </w:r>
            <w:proofErr w:type="spellStart"/>
            <w:r w:rsidRPr="009C2496">
              <w:rPr>
                <w:i/>
              </w:rPr>
              <w:t>Reporters</w:t>
            </w:r>
            <w:proofErr w:type="spellEnd"/>
            <w:r w:rsidRPr="009C2496">
              <w:rPr>
                <w:i/>
              </w:rPr>
              <w:t xml:space="preserve"> </w:t>
            </w:r>
            <w:r w:rsidRPr="009C2496">
              <w:t xml:space="preserve">como observadores, atribuir a tarefa a outros Utilizadores da equipa do </w:t>
            </w:r>
            <w:proofErr w:type="spellStart"/>
            <w:r w:rsidRPr="009C2496">
              <w:t>projecto</w:t>
            </w:r>
            <w:proofErr w:type="spellEnd"/>
            <w:r w:rsidRPr="009C2496">
              <w:t xml:space="preserve">, adicionar ficheiros como anexo e definir datas de inicio e fim, tempo estimado e percentagem da tarefa completa. </w:t>
            </w:r>
          </w:p>
          <w:p w:rsidR="00004846" w:rsidRPr="009C2496" w:rsidRDefault="00004846" w:rsidP="00324475">
            <w:r w:rsidRPr="009C2496">
              <w:t>O Utilizador pode, se pretender, a qualquer momento pré-visualizar a tarefa a ser criada.</w:t>
            </w:r>
          </w:p>
        </w:tc>
      </w:tr>
      <w:tr w:rsidR="006148C3" w:rsidRPr="009C2496" w:rsidTr="00F94ED4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324475">
            <w:pPr>
              <w:pStyle w:val="ListParagraph"/>
              <w:numPr>
                <w:ilvl w:val="0"/>
                <w:numId w:val="34"/>
              </w:numPr>
              <w:rPr>
                <w:i/>
              </w:rPr>
            </w:pPr>
            <w:r w:rsidRPr="009C2496">
              <w:rPr>
                <w:i/>
              </w:rPr>
              <w:t>Configurar/atualizar uma tarefa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324475">
            <w:r w:rsidRPr="009C2496">
              <w:t xml:space="preserve">O </w:t>
            </w:r>
            <w:r w:rsidR="00184BD8" w:rsidRPr="009C2496">
              <w:t>Utilizador</w:t>
            </w:r>
            <w:r w:rsidRPr="009C2496">
              <w:t xml:space="preserve"> </w:t>
            </w:r>
            <w:r w:rsidR="00F94ED4" w:rsidRPr="009C2496">
              <w:t>(</w:t>
            </w:r>
            <w:r w:rsidR="00F94ED4" w:rsidRPr="009C2496">
              <w:rPr>
                <w:i/>
              </w:rPr>
              <w:t>Manager</w:t>
            </w:r>
            <w:r w:rsidR="00F94ED4" w:rsidRPr="009C2496">
              <w:t xml:space="preserve"> ou </w:t>
            </w:r>
            <w:proofErr w:type="spellStart"/>
            <w:r w:rsidR="00F94ED4" w:rsidRPr="009C2496">
              <w:rPr>
                <w:i/>
              </w:rPr>
              <w:t>Developer</w:t>
            </w:r>
            <w:proofErr w:type="spellEnd"/>
            <w:r w:rsidR="00F94ED4" w:rsidRPr="009C2496">
              <w:t xml:space="preserve">) </w:t>
            </w:r>
            <w:r w:rsidR="00D21F18" w:rsidRPr="009C2496">
              <w:t xml:space="preserve">registado </w:t>
            </w:r>
            <w:r w:rsidRPr="009C2496">
              <w:t xml:space="preserve">pode configurar uma tarefa e alterar os diferentes atributos e características da tarefa (estado, progresso, tempo estimado, prioridade, o Desenvolvedor, etc.). A configuração pode ser feita ao criar a tarefa e depois pode ser atualizada consoante os </w:t>
            </w:r>
            <w:r w:rsidR="00184BD8" w:rsidRPr="009C2496">
              <w:t>Utilizador</w:t>
            </w:r>
            <w:r w:rsidRPr="009C2496">
              <w:t>es desejarem.</w:t>
            </w:r>
          </w:p>
        </w:tc>
      </w:tr>
      <w:tr w:rsidR="006148C3" w:rsidRPr="009C2496" w:rsidTr="00F94ED4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A23B28" w:rsidP="00324475">
            <w:pPr>
              <w:pStyle w:val="ListParagraph"/>
              <w:numPr>
                <w:ilvl w:val="0"/>
                <w:numId w:val="34"/>
              </w:numPr>
              <w:rPr>
                <w:i/>
              </w:rPr>
            </w:pPr>
            <w:r w:rsidRPr="009C2496">
              <w:rPr>
                <w:i/>
              </w:rPr>
              <w:t>Visualizar</w:t>
            </w:r>
            <w:r w:rsidR="006148C3" w:rsidRPr="009C2496">
              <w:rPr>
                <w:i/>
              </w:rPr>
              <w:t xml:space="preserve"> o diagrama de </w:t>
            </w:r>
            <w:proofErr w:type="spellStart"/>
            <w:r w:rsidR="006E198B" w:rsidRPr="009C2496">
              <w:rPr>
                <w:i/>
              </w:rPr>
              <w:t>Gantt</w:t>
            </w:r>
            <w:proofErr w:type="spellEnd"/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324475">
            <w:r w:rsidRPr="009C2496">
              <w:t xml:space="preserve">O </w:t>
            </w:r>
            <w:r w:rsidR="00184BD8" w:rsidRPr="009C2496">
              <w:t>Utilizador</w:t>
            </w:r>
            <w:r w:rsidRPr="009C2496">
              <w:t xml:space="preserve"> pode visualizar o diagrama de </w:t>
            </w:r>
            <w:proofErr w:type="spellStart"/>
            <w:r w:rsidR="006E198B" w:rsidRPr="009C2496">
              <w:t>Gantt</w:t>
            </w:r>
            <w:proofErr w:type="spellEnd"/>
            <w:r w:rsidRPr="009C2496">
              <w:t xml:space="preserve"> (cronograma) relativo ao projeto. Nele aparecem as diferentes tarefas ao longo do tempo.</w:t>
            </w:r>
          </w:p>
        </w:tc>
      </w:tr>
      <w:tr w:rsidR="006148C3" w:rsidRPr="009C2496" w:rsidTr="00F94ED4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A23B28" w:rsidP="00324475">
            <w:pPr>
              <w:pStyle w:val="ListParagraph"/>
              <w:numPr>
                <w:ilvl w:val="0"/>
                <w:numId w:val="34"/>
              </w:numPr>
              <w:rPr>
                <w:i/>
              </w:rPr>
            </w:pPr>
            <w:r w:rsidRPr="009C2496">
              <w:rPr>
                <w:i/>
              </w:rPr>
              <w:t>Visualizar</w:t>
            </w:r>
            <w:r w:rsidR="006148C3" w:rsidRPr="009C2496">
              <w:rPr>
                <w:i/>
              </w:rPr>
              <w:t xml:space="preserve"> o calendário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91E" w:rsidRPr="009C2496" w:rsidRDefault="00F94ED4" w:rsidP="00324475">
            <w:r w:rsidRPr="009C2496">
              <w:t xml:space="preserve">O Utilizador </w:t>
            </w:r>
            <w:r w:rsidR="00D21F18" w:rsidRPr="009C2496">
              <w:t>registado</w:t>
            </w:r>
            <w:r w:rsidR="00345E14" w:rsidRPr="009C2496">
              <w:t xml:space="preserve"> pode consultar o Calendário do </w:t>
            </w:r>
            <w:proofErr w:type="spellStart"/>
            <w:r w:rsidR="00345E14" w:rsidRPr="009C2496">
              <w:t>projecto</w:t>
            </w:r>
            <w:proofErr w:type="spellEnd"/>
            <w:r w:rsidR="00345E14" w:rsidRPr="009C2496">
              <w:t xml:space="preserve">. </w:t>
            </w:r>
          </w:p>
          <w:p w:rsidR="0034791E" w:rsidRPr="009C2496" w:rsidRDefault="00345E14" w:rsidP="00324475">
            <w:r w:rsidRPr="009C2496">
              <w:t xml:space="preserve">A vista por definição do Calendário deve apresentar </w:t>
            </w:r>
            <w:r w:rsidR="0034791E" w:rsidRPr="009C2496">
              <w:t xml:space="preserve">as tarefas com estado </w:t>
            </w:r>
            <w:r w:rsidR="0034791E" w:rsidRPr="009C2496">
              <w:rPr>
                <w:i/>
              </w:rPr>
              <w:t>Aberto</w:t>
            </w:r>
            <w:r w:rsidR="0034791E" w:rsidRPr="009C2496">
              <w:t xml:space="preserve"> d</w:t>
            </w:r>
            <w:r w:rsidRPr="009C2496">
              <w:t>o</w:t>
            </w:r>
            <w:r w:rsidR="000A5344" w:rsidRPr="009C2496">
              <w:t xml:space="preserve"> mês atual</w:t>
            </w:r>
            <w:r w:rsidR="00697237" w:rsidRPr="009C2496">
              <w:t>.</w:t>
            </w:r>
          </w:p>
          <w:p w:rsidR="0034791E" w:rsidRPr="009C2496" w:rsidRDefault="0034791E" w:rsidP="00324475">
            <w:r w:rsidRPr="009C2496">
              <w:t>O</w:t>
            </w:r>
            <w:r w:rsidR="00345E14" w:rsidRPr="009C2496">
              <w:t xml:space="preserve"> Utilizador </w:t>
            </w:r>
            <w:r w:rsidR="00697237" w:rsidRPr="009C2496">
              <w:t xml:space="preserve">pode </w:t>
            </w:r>
            <w:r w:rsidRPr="009C2496">
              <w:t xml:space="preserve">escolher o mês </w:t>
            </w:r>
            <w:r w:rsidR="00697237" w:rsidRPr="009C2496">
              <w:t>e o ano que pretende visualizar e</w:t>
            </w:r>
            <w:r w:rsidRPr="009C2496">
              <w:t xml:space="preserve"> pode adicionar filtros para personalizar as tarefas visíveis no calendário.  </w:t>
            </w:r>
            <w:r w:rsidR="00697237" w:rsidRPr="009C2496">
              <w:t>Os filtros que podem ser escolhidos correspondem às diferentes informações que as tarefas podem ter.</w:t>
            </w:r>
          </w:p>
        </w:tc>
      </w:tr>
      <w:tr w:rsidR="006148C3" w:rsidRPr="009C2496" w:rsidTr="00F94ED4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324475">
            <w:pPr>
              <w:pStyle w:val="ListParagraph"/>
              <w:numPr>
                <w:ilvl w:val="0"/>
                <w:numId w:val="34"/>
              </w:numPr>
              <w:rPr>
                <w:i/>
              </w:rPr>
            </w:pPr>
            <w:r w:rsidRPr="009C2496">
              <w:rPr>
                <w:i/>
              </w:rPr>
              <w:t>Alteração de estado de tarefas, prazos, etc.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8C3" w:rsidRPr="009C2496" w:rsidRDefault="006148C3" w:rsidP="00324475">
            <w:r w:rsidRPr="009C2496">
              <w:t xml:space="preserve">O </w:t>
            </w:r>
            <w:r w:rsidR="00184BD8" w:rsidRPr="009C2496">
              <w:t>Utilizador</w:t>
            </w:r>
            <w:r w:rsidRPr="009C2496">
              <w:t xml:space="preserve"> </w:t>
            </w:r>
            <w:r w:rsidR="00615F4A" w:rsidRPr="009C2496">
              <w:t>(</w:t>
            </w:r>
            <w:r w:rsidR="00615F4A" w:rsidRPr="009C2496">
              <w:rPr>
                <w:i/>
              </w:rPr>
              <w:t>Manager</w:t>
            </w:r>
            <w:r w:rsidR="00615F4A" w:rsidRPr="009C2496">
              <w:t xml:space="preserve"> ou </w:t>
            </w:r>
            <w:proofErr w:type="spellStart"/>
            <w:r w:rsidR="00615F4A" w:rsidRPr="009C2496">
              <w:rPr>
                <w:i/>
              </w:rPr>
              <w:t>Developer</w:t>
            </w:r>
            <w:proofErr w:type="spellEnd"/>
            <w:r w:rsidR="00615F4A" w:rsidRPr="009C2496">
              <w:t>) registado</w:t>
            </w:r>
            <w:r w:rsidRPr="009C2496">
              <w:t xml:space="preserve"> pode alterar prazos, tarefas, entre outros a qualquer momento no segmento correspondente ao módulo.</w:t>
            </w:r>
          </w:p>
        </w:tc>
      </w:tr>
      <w:tr w:rsidR="00256C95" w:rsidRPr="009C2496" w:rsidTr="00F94ED4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C95" w:rsidRPr="009C2496" w:rsidRDefault="00256C95" w:rsidP="00324475">
            <w:pPr>
              <w:pStyle w:val="ListParagraph"/>
              <w:numPr>
                <w:ilvl w:val="0"/>
                <w:numId w:val="34"/>
              </w:numPr>
              <w:rPr>
                <w:i/>
              </w:rPr>
            </w:pPr>
            <w:r w:rsidRPr="009C2496">
              <w:rPr>
                <w:i/>
              </w:rPr>
              <w:t>Administrar o sistema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C95" w:rsidRPr="009C2496" w:rsidRDefault="00256C95" w:rsidP="00324475">
            <w:r w:rsidRPr="009C2496">
              <w:t xml:space="preserve">O Administrador </w:t>
            </w:r>
            <w:r w:rsidR="003F66F5" w:rsidRPr="009C2496">
              <w:t xml:space="preserve">gere o sistema, garantindo o seu </w:t>
            </w:r>
            <w:proofErr w:type="spellStart"/>
            <w:r w:rsidR="003F66F5" w:rsidRPr="009C2496">
              <w:t>correcto</w:t>
            </w:r>
            <w:proofErr w:type="spellEnd"/>
            <w:r w:rsidR="003F66F5" w:rsidRPr="009C2496">
              <w:t xml:space="preserve"> funcionamento.</w:t>
            </w:r>
          </w:p>
        </w:tc>
      </w:tr>
    </w:tbl>
    <w:p w:rsidR="006148C3" w:rsidRPr="009C2496" w:rsidRDefault="006148C3" w:rsidP="006148C3">
      <w:pPr>
        <w:rPr>
          <w:rFonts w:ascii="Helvetica Neue" w:eastAsia="Helvetica Neue" w:hAnsi="Helvetica Neue" w:cs="Helvetica Neue"/>
          <w:szCs w:val="22"/>
        </w:rPr>
      </w:pPr>
      <w:r w:rsidRPr="009C2496">
        <w:br w:type="page"/>
      </w:r>
    </w:p>
    <w:p w:rsidR="006148C3" w:rsidRPr="009C2496" w:rsidRDefault="006148C3" w:rsidP="008B32A5">
      <w:pPr>
        <w:pStyle w:val="cabealho1"/>
        <w:numPr>
          <w:ilvl w:val="0"/>
          <w:numId w:val="33"/>
        </w:numPr>
      </w:pPr>
      <w:r w:rsidRPr="009C2496">
        <w:t xml:space="preserve">Diagrama de </w:t>
      </w:r>
      <w:r w:rsidR="00D1320D" w:rsidRPr="009C2496">
        <w:rPr>
          <w:caps w:val="0"/>
        </w:rPr>
        <w:t>CaU</w:t>
      </w:r>
    </w:p>
    <w:p w:rsidR="006148C3" w:rsidRPr="009C2496" w:rsidRDefault="006148C3" w:rsidP="006148C3">
      <w:pPr>
        <w:rPr>
          <w:rFonts w:ascii="Helvetica Neue" w:eastAsia="Helvetica Neue" w:hAnsi="Helvetica Neue" w:cs="Helvetica Neue"/>
          <w:b/>
          <w:sz w:val="26"/>
          <w:szCs w:val="22"/>
        </w:rPr>
      </w:pPr>
      <w:r w:rsidRPr="009C2496">
        <w:rPr>
          <w:sz w:val="26"/>
        </w:rPr>
        <w:br w:type="page"/>
      </w:r>
    </w:p>
    <w:p w:rsidR="006148C3" w:rsidRPr="009C2496" w:rsidRDefault="006148C3" w:rsidP="008B32A5">
      <w:pPr>
        <w:pStyle w:val="cabealho1"/>
        <w:numPr>
          <w:ilvl w:val="0"/>
          <w:numId w:val="33"/>
        </w:numPr>
        <w:rPr>
          <w:rFonts w:ascii="Arial" w:hAnsi="Arial" w:cs="Arial"/>
          <w:color w:val="000000"/>
        </w:rPr>
      </w:pPr>
      <w:r w:rsidRPr="009C2496">
        <w:t xml:space="preserve">Descrição detalhada do </w:t>
      </w:r>
      <w:r w:rsidR="00D1320D" w:rsidRPr="009C2496">
        <w:rPr>
          <w:caps w:val="0"/>
        </w:rPr>
        <w:t>CaU</w:t>
      </w:r>
      <w:r w:rsidR="00D1320D" w:rsidRPr="009C2496">
        <w:t xml:space="preserve"> </w:t>
      </w:r>
      <w:r w:rsidRPr="009C2496">
        <w:t>#1: Criação de um Projeto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190"/>
      </w:tblGrid>
      <w:tr w:rsidR="006148C3" w:rsidRPr="009C2496" w:rsidTr="009746E9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>Caso de Utilização: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>#</w:t>
            </w:r>
            <w:r w:rsidR="00707586" w:rsidRPr="009C2496">
              <w:rPr>
                <w:rFonts w:eastAsia="Times New Roman" w:cs="Lato"/>
                <w:color w:val="000000"/>
                <w:szCs w:val="24"/>
              </w:rPr>
              <w:t>2</w:t>
            </w:r>
            <w:r w:rsidR="003B3B8C" w:rsidRPr="009C2496">
              <w:rPr>
                <w:rFonts w:eastAsia="Times New Roman" w:cs="Lato"/>
                <w:color w:val="000000"/>
                <w:szCs w:val="24"/>
              </w:rPr>
              <w:t>:</w:t>
            </w:r>
            <w:r w:rsidRPr="009C2496">
              <w:rPr>
                <w:rFonts w:eastAsia="Times New Roman" w:cs="Lato"/>
                <w:color w:val="000000"/>
                <w:szCs w:val="24"/>
              </w:rPr>
              <w:t xml:space="preserve"> Criação de um Projeto </w:t>
            </w:r>
          </w:p>
        </w:tc>
      </w:tr>
      <w:tr w:rsidR="006148C3" w:rsidRPr="009C2496" w:rsidTr="009746E9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>Versão: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>v1</w:t>
            </w:r>
            <w:r w:rsidR="00EC3EEF" w:rsidRPr="009C2496">
              <w:rPr>
                <w:rFonts w:eastAsia="Times New Roman" w:cs="Lato"/>
                <w:color w:val="000000"/>
                <w:szCs w:val="24"/>
              </w:rPr>
              <w:t>, 03 Out 2018</w:t>
            </w:r>
          </w:p>
        </w:tc>
      </w:tr>
      <w:tr w:rsidR="006148C3" w:rsidRPr="009C2496" w:rsidTr="009746E9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>Propósito: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CC0F92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szCs w:val="24"/>
              </w:rPr>
              <w:t>O Utilizador (</w:t>
            </w:r>
            <w:r w:rsidRPr="009C2496">
              <w:rPr>
                <w:i/>
                <w:szCs w:val="24"/>
              </w:rPr>
              <w:t>Manager</w:t>
            </w:r>
            <w:r w:rsidRPr="009C2496">
              <w:rPr>
                <w:szCs w:val="24"/>
              </w:rPr>
              <w:t xml:space="preserve"> ou </w:t>
            </w:r>
            <w:proofErr w:type="spellStart"/>
            <w:r w:rsidRPr="009C2496">
              <w:rPr>
                <w:szCs w:val="24"/>
              </w:rPr>
              <w:t>Developer</w:t>
            </w:r>
            <w:proofErr w:type="spellEnd"/>
            <w:r w:rsidRPr="009C2496">
              <w:rPr>
                <w:szCs w:val="24"/>
              </w:rPr>
              <w:t>) registado pode criar um projeto na página principal de projetos. O projeto tem de ter um título, um identificador, o nível de privacidade (público ou privado) que irá ter e se herda membros de um projeto anterior aquando a sua criação. Opcionalmente, pode ter também uma descrição, uma página principal e alguns módulos, mas todos podem ser adicionados depois da criação do projeto.</w:t>
            </w:r>
          </w:p>
        </w:tc>
      </w:tr>
      <w:tr w:rsidR="006148C3" w:rsidRPr="009C2496" w:rsidTr="009746E9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>Pré-Condições: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 xml:space="preserve">O </w:t>
            </w:r>
            <w:r w:rsidR="00184BD8" w:rsidRPr="009C2496">
              <w:rPr>
                <w:rFonts w:eastAsia="Times New Roman" w:cs="Lato"/>
                <w:color w:val="000000"/>
                <w:szCs w:val="24"/>
              </w:rPr>
              <w:t>Utilizador</w:t>
            </w:r>
            <w:r w:rsidR="00CC0F92" w:rsidRPr="009C2496">
              <w:rPr>
                <w:rFonts w:eastAsia="Times New Roman" w:cs="Lato"/>
                <w:color w:val="000000"/>
                <w:szCs w:val="24"/>
              </w:rPr>
              <w:t xml:space="preserve"> tem de estar registado no sistema.</w:t>
            </w:r>
          </w:p>
        </w:tc>
      </w:tr>
      <w:tr w:rsidR="006148C3" w:rsidRPr="009C2496" w:rsidTr="009746E9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>Sequência Típica: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6148C3" w:rsidP="00382D45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b/>
                <w:bCs/>
                <w:color w:val="000000"/>
                <w:szCs w:val="24"/>
              </w:rPr>
              <w:t>Autenticar-se no sistema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 xml:space="preserve">O </w:t>
            </w:r>
            <w:r w:rsidR="00184BD8" w:rsidRPr="009C2496">
              <w:rPr>
                <w:rFonts w:eastAsia="Times New Roman" w:cs="Lato"/>
                <w:color w:val="000000"/>
                <w:szCs w:val="24"/>
              </w:rPr>
              <w:t>Utilizador</w:t>
            </w:r>
            <w:r w:rsidRPr="009C2496">
              <w:rPr>
                <w:rFonts w:eastAsia="Times New Roman" w:cs="Lato"/>
                <w:color w:val="000000"/>
                <w:szCs w:val="24"/>
              </w:rPr>
              <w:t xml:space="preserve"> acede à página inicial da plataforma e efetua o login com as suas credenciais.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</w:p>
          <w:p w:rsidR="006148C3" w:rsidRPr="009C2496" w:rsidRDefault="00B843E9" w:rsidP="00382D45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b/>
                <w:bCs/>
                <w:color w:val="000000"/>
                <w:szCs w:val="24"/>
              </w:rPr>
              <w:t>Aceder à pá</w:t>
            </w:r>
            <w:r w:rsidR="006148C3" w:rsidRPr="009C2496">
              <w:rPr>
                <w:rFonts w:eastAsia="Times New Roman" w:cs="Lato"/>
                <w:b/>
                <w:bCs/>
                <w:color w:val="000000"/>
                <w:szCs w:val="24"/>
              </w:rPr>
              <w:t>gina “Projetos”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 xml:space="preserve">Na página principal o </w:t>
            </w:r>
            <w:r w:rsidR="00184BD8" w:rsidRPr="009C2496">
              <w:rPr>
                <w:rFonts w:eastAsia="Times New Roman" w:cs="Lato"/>
                <w:color w:val="000000"/>
                <w:szCs w:val="24"/>
              </w:rPr>
              <w:t>Utilizador</w:t>
            </w:r>
            <w:r w:rsidRPr="009C2496">
              <w:rPr>
                <w:rFonts w:eastAsia="Times New Roman" w:cs="Lato"/>
                <w:color w:val="000000"/>
                <w:szCs w:val="24"/>
              </w:rPr>
              <w:t xml:space="preserve"> seleciona a opção “Projetos” que o leva para a página onde são apresentados vários projetos da plataforma.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</w:p>
          <w:p w:rsidR="006148C3" w:rsidRPr="009C2496" w:rsidRDefault="006148C3" w:rsidP="00382D45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b/>
                <w:bCs/>
                <w:color w:val="000000"/>
                <w:szCs w:val="24"/>
              </w:rPr>
              <w:t>Selecionar a opção “Novo Projeto”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 xml:space="preserve">Na página dos projetos o </w:t>
            </w:r>
            <w:r w:rsidR="00184BD8" w:rsidRPr="009C2496">
              <w:rPr>
                <w:rFonts w:eastAsia="Times New Roman" w:cs="Lato"/>
                <w:color w:val="000000"/>
                <w:szCs w:val="24"/>
              </w:rPr>
              <w:t>Utilizador</w:t>
            </w:r>
            <w:r w:rsidRPr="009C2496">
              <w:rPr>
                <w:rFonts w:eastAsia="Times New Roman" w:cs="Lato"/>
                <w:color w:val="000000"/>
                <w:szCs w:val="24"/>
              </w:rPr>
              <w:t xml:space="preserve"> seleciona a opção “Novo Projeto”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</w:p>
          <w:p w:rsidR="006148C3" w:rsidRPr="009C2496" w:rsidRDefault="006148C3" w:rsidP="00382D45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b/>
                <w:bCs/>
                <w:color w:val="000000"/>
                <w:szCs w:val="24"/>
              </w:rPr>
              <w:t>Configurar o novo projeto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 xml:space="preserve">É apresentada ao </w:t>
            </w:r>
            <w:r w:rsidR="00184BD8" w:rsidRPr="009C2496">
              <w:rPr>
                <w:rFonts w:eastAsia="Times New Roman" w:cs="Lato"/>
                <w:color w:val="000000"/>
                <w:szCs w:val="24"/>
              </w:rPr>
              <w:t>Utilizador</w:t>
            </w:r>
            <w:r w:rsidRPr="009C2496">
              <w:rPr>
                <w:rFonts w:eastAsia="Times New Roman" w:cs="Lato"/>
                <w:color w:val="000000"/>
                <w:szCs w:val="24"/>
              </w:rPr>
              <w:t xml:space="preserve"> a página de criação (configuração) do projeto.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 xml:space="preserve">No campo “Nome” o </w:t>
            </w:r>
            <w:r w:rsidR="00184BD8" w:rsidRPr="009C2496">
              <w:rPr>
                <w:rFonts w:eastAsia="Times New Roman" w:cs="Lato"/>
                <w:color w:val="000000"/>
                <w:szCs w:val="24"/>
              </w:rPr>
              <w:t>Utilizador</w:t>
            </w:r>
            <w:r w:rsidRPr="009C2496">
              <w:rPr>
                <w:rFonts w:eastAsia="Times New Roman" w:cs="Lato"/>
                <w:color w:val="000000"/>
                <w:szCs w:val="24"/>
              </w:rPr>
              <w:t xml:space="preserve"> insere o nome do novo projeto.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 xml:space="preserve">No campo “Descrição” o </w:t>
            </w:r>
            <w:r w:rsidR="00184BD8" w:rsidRPr="009C2496">
              <w:rPr>
                <w:rFonts w:eastAsia="Times New Roman" w:cs="Lato"/>
                <w:color w:val="000000"/>
                <w:szCs w:val="24"/>
              </w:rPr>
              <w:t>Utilizador</w:t>
            </w:r>
            <w:r w:rsidRPr="009C2496">
              <w:rPr>
                <w:rFonts w:eastAsia="Times New Roman" w:cs="Lato"/>
                <w:color w:val="000000"/>
                <w:szCs w:val="24"/>
              </w:rPr>
              <w:t xml:space="preserve"> pode colocar uma breve descrição do projeto.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 xml:space="preserve">No campo “Identificador” o </w:t>
            </w:r>
            <w:r w:rsidR="00184BD8" w:rsidRPr="009C2496">
              <w:rPr>
                <w:rFonts w:eastAsia="Times New Roman" w:cs="Lato"/>
                <w:color w:val="000000"/>
                <w:szCs w:val="24"/>
              </w:rPr>
              <w:t>Utilizador</w:t>
            </w:r>
            <w:r w:rsidRPr="009C2496">
              <w:rPr>
                <w:rFonts w:eastAsia="Times New Roman" w:cs="Lato"/>
                <w:color w:val="000000"/>
                <w:szCs w:val="24"/>
              </w:rPr>
              <w:t xml:space="preserve"> escreve um pequeno identificador para o projeto (não pode ser alterado mais tarde).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 xml:space="preserve">No campo “Homepage” o </w:t>
            </w:r>
            <w:r w:rsidR="00184BD8" w:rsidRPr="009C2496">
              <w:rPr>
                <w:rFonts w:eastAsia="Times New Roman" w:cs="Lato"/>
                <w:color w:val="000000"/>
                <w:szCs w:val="24"/>
              </w:rPr>
              <w:t>Utilizador</w:t>
            </w:r>
            <w:r w:rsidRPr="009C2496">
              <w:rPr>
                <w:rFonts w:eastAsia="Times New Roman" w:cs="Lato"/>
                <w:color w:val="000000"/>
                <w:szCs w:val="24"/>
              </w:rPr>
              <w:t xml:space="preserve"> pode meter um link para o site do seu projeto.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 xml:space="preserve">Na opção “Público” o </w:t>
            </w:r>
            <w:r w:rsidR="00184BD8" w:rsidRPr="009C2496">
              <w:rPr>
                <w:rFonts w:eastAsia="Times New Roman" w:cs="Lato"/>
                <w:color w:val="000000"/>
                <w:szCs w:val="24"/>
              </w:rPr>
              <w:t>Utilizador</w:t>
            </w:r>
            <w:r w:rsidRPr="009C2496">
              <w:rPr>
                <w:rFonts w:eastAsia="Times New Roman" w:cs="Lato"/>
                <w:color w:val="000000"/>
                <w:szCs w:val="24"/>
              </w:rPr>
              <w:t xml:space="preserve"> decide se o projeto será público (opção selecionada) ou privado (opção não selecionada).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 xml:space="preserve">Na parte “Módulos” o </w:t>
            </w:r>
            <w:r w:rsidR="00184BD8" w:rsidRPr="009C2496">
              <w:rPr>
                <w:rFonts w:eastAsia="Times New Roman" w:cs="Lato"/>
                <w:color w:val="000000"/>
                <w:szCs w:val="24"/>
              </w:rPr>
              <w:t>Utilizador</w:t>
            </w:r>
            <w:r w:rsidRPr="009C2496">
              <w:rPr>
                <w:rFonts w:eastAsia="Times New Roman" w:cs="Lato"/>
                <w:color w:val="000000"/>
                <w:szCs w:val="24"/>
              </w:rPr>
              <w:t xml:space="preserve"> pode escolher as funcionalidades que quer no seu projeto (tarefas, ficheiros, </w:t>
            </w:r>
            <w:r w:rsidR="00082F69" w:rsidRPr="009C2496">
              <w:rPr>
                <w:rFonts w:eastAsia="Times New Roman" w:cs="Lato"/>
                <w:color w:val="000000"/>
                <w:szCs w:val="24"/>
              </w:rPr>
              <w:t xml:space="preserve">diagrama de </w:t>
            </w:r>
            <w:proofErr w:type="spellStart"/>
            <w:r w:rsidR="006E198B" w:rsidRPr="009C2496">
              <w:rPr>
                <w:rFonts w:eastAsia="Times New Roman" w:cs="Lato"/>
                <w:color w:val="000000"/>
                <w:szCs w:val="24"/>
              </w:rPr>
              <w:t>Gantt</w:t>
            </w:r>
            <w:proofErr w:type="spellEnd"/>
            <w:r w:rsidRPr="009C2496">
              <w:rPr>
                <w:rFonts w:eastAsia="Times New Roman" w:cs="Lato"/>
                <w:color w:val="000000"/>
                <w:szCs w:val="24"/>
              </w:rPr>
              <w:t xml:space="preserve">, registo de tempo, </w:t>
            </w:r>
            <w:proofErr w:type="spellStart"/>
            <w:r w:rsidRPr="009C2496">
              <w:rPr>
                <w:rFonts w:eastAsia="Times New Roman" w:cs="Lato"/>
                <w:color w:val="000000"/>
                <w:szCs w:val="24"/>
              </w:rPr>
              <w:t>wiki</w:t>
            </w:r>
            <w:proofErr w:type="spellEnd"/>
            <w:r w:rsidRPr="009C2496">
              <w:rPr>
                <w:rFonts w:eastAsia="Times New Roman" w:cs="Lato"/>
                <w:color w:val="000000"/>
                <w:szCs w:val="24"/>
              </w:rPr>
              <w:t xml:space="preserve">, notícias, </w:t>
            </w:r>
            <w:r w:rsidR="00FF3914" w:rsidRPr="009C2496">
              <w:rPr>
                <w:rFonts w:eastAsia="Times New Roman" w:cs="Lato"/>
                <w:color w:val="000000"/>
                <w:szCs w:val="24"/>
              </w:rPr>
              <w:t>fórum</w:t>
            </w:r>
            <w:r w:rsidRPr="009C2496">
              <w:rPr>
                <w:rFonts w:eastAsia="Times New Roman" w:cs="Lato"/>
                <w:color w:val="000000"/>
                <w:szCs w:val="24"/>
              </w:rPr>
              <w:t>, documentos e calendário).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</w:p>
          <w:p w:rsidR="006148C3" w:rsidRPr="009C2496" w:rsidRDefault="006148C3" w:rsidP="00382D45">
            <w:pPr>
              <w:pStyle w:val="ListParagraph"/>
              <w:numPr>
                <w:ilvl w:val="0"/>
                <w:numId w:val="36"/>
              </w:num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b/>
                <w:bCs/>
                <w:color w:val="000000"/>
                <w:szCs w:val="24"/>
              </w:rPr>
              <w:t xml:space="preserve">Finalizar </w:t>
            </w:r>
          </w:p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 xml:space="preserve">Depois de configurar o projeto ao seu gosto o </w:t>
            </w:r>
            <w:r w:rsidR="00184BD8" w:rsidRPr="009C2496">
              <w:rPr>
                <w:rFonts w:eastAsia="Times New Roman" w:cs="Lato"/>
                <w:color w:val="000000"/>
                <w:szCs w:val="24"/>
              </w:rPr>
              <w:t>Utilizador</w:t>
            </w:r>
            <w:r w:rsidRPr="009C2496">
              <w:rPr>
                <w:rFonts w:eastAsia="Times New Roman" w:cs="Lato"/>
                <w:color w:val="000000"/>
                <w:szCs w:val="24"/>
              </w:rPr>
              <w:t xml:space="preserve"> tem apenas de clicar em um dos dois botões que permitem a criação do projeto (botão “Criar” e botão “Criar e continuar”).</w:t>
            </w:r>
          </w:p>
        </w:tc>
      </w:tr>
      <w:tr w:rsidR="006148C3" w:rsidRPr="009C2496" w:rsidTr="009746E9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>Sequências Alternativas: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</w:p>
        </w:tc>
      </w:tr>
      <w:tr w:rsidR="006148C3" w:rsidRPr="009C2496" w:rsidTr="009746E9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  <w:r w:rsidRPr="009C2496">
              <w:rPr>
                <w:rFonts w:eastAsia="Times New Roman" w:cs="Lato"/>
                <w:color w:val="000000"/>
                <w:szCs w:val="24"/>
              </w:rPr>
              <w:t>Requisitos Especiais: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48C3" w:rsidRPr="009C2496" w:rsidRDefault="006148C3" w:rsidP="00E64F19">
            <w:pPr>
              <w:spacing w:before="0" w:after="0"/>
              <w:rPr>
                <w:rFonts w:eastAsia="Times New Roman" w:cs="Lato"/>
                <w:szCs w:val="24"/>
              </w:rPr>
            </w:pPr>
          </w:p>
        </w:tc>
      </w:tr>
    </w:tbl>
    <w:p w:rsidR="006148C3" w:rsidRPr="009C2496" w:rsidRDefault="006148C3" w:rsidP="00A26B72">
      <w:r w:rsidRPr="009C2496">
        <w:t xml:space="preserve"> </w:t>
      </w:r>
    </w:p>
    <w:bookmarkEnd w:id="1"/>
    <w:p w:rsidR="00EF3C8C" w:rsidRPr="009C2496" w:rsidRDefault="00EF3C8C" w:rsidP="00171E5F">
      <w:pPr>
        <w:pStyle w:val="Code"/>
        <w:rPr>
          <w:rFonts w:asciiTheme="minorHAnsi" w:hAnsiTheme="minorHAnsi"/>
        </w:rPr>
      </w:pPr>
    </w:p>
    <w:sectPr w:rsidR="00EF3C8C" w:rsidRPr="009C2496" w:rsidSect="00106225">
      <w:headerReference w:type="default" r:id="rId10"/>
      <w:footerReference w:type="default" r:id="rId11"/>
      <w:headerReference w:type="first" r:id="rId12"/>
      <w:pgSz w:w="11907" w:h="16839" w:code="9"/>
      <w:pgMar w:top="1448" w:right="1080" w:bottom="1080" w:left="1080" w:header="864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2CB" w:rsidRDefault="00EA32CB">
      <w:pPr>
        <w:spacing w:before="0" w:after="0"/>
      </w:pPr>
      <w:r>
        <w:separator/>
      </w:r>
    </w:p>
    <w:p w:rsidR="00EA32CB" w:rsidRDefault="00EA32CB"/>
  </w:endnote>
  <w:endnote w:type="continuationSeparator" w:id="0">
    <w:p w:rsidR="00EA32CB" w:rsidRDefault="00EA32CB">
      <w:pPr>
        <w:spacing w:before="0" w:after="0"/>
      </w:pPr>
      <w:r>
        <w:continuationSeparator/>
      </w:r>
    </w:p>
    <w:p w:rsidR="00EA32CB" w:rsidRDefault="00EA32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B79" w:rsidRPr="002E683E" w:rsidRDefault="00154B79">
    <w:pPr>
      <w:pStyle w:val="rodap"/>
      <w:rPr>
        <w:sz w:val="20"/>
      </w:rPr>
    </w:pPr>
    <w:r w:rsidRPr="002E683E">
      <w:rPr>
        <w:sz w:val="20"/>
      </w:rPr>
      <w:t xml:space="preserve">Página </w:t>
    </w:r>
    <w:r w:rsidRPr="002E683E">
      <w:rPr>
        <w:sz w:val="20"/>
      </w:rPr>
      <w:fldChar w:fldCharType="begin"/>
    </w:r>
    <w:r w:rsidRPr="002E683E">
      <w:rPr>
        <w:sz w:val="20"/>
      </w:rPr>
      <w:instrText>page</w:instrText>
    </w:r>
    <w:r w:rsidRPr="002E683E">
      <w:rPr>
        <w:sz w:val="20"/>
      </w:rPr>
      <w:fldChar w:fldCharType="separate"/>
    </w:r>
    <w:r w:rsidR="003C21D5" w:rsidRPr="002E683E">
      <w:rPr>
        <w:noProof/>
        <w:sz w:val="20"/>
      </w:rPr>
      <w:t>1</w:t>
    </w:r>
    <w:r w:rsidRPr="002E683E">
      <w:rPr>
        <w:sz w:val="20"/>
      </w:rPr>
      <w:fldChar w:fldCharType="end"/>
    </w:r>
    <w:r w:rsidRPr="002E683E">
      <w:rPr>
        <w:sz w:val="20"/>
      </w:rPr>
      <w:t>/</w:t>
    </w:r>
    <w:r w:rsidR="003C21D5" w:rsidRPr="002E683E">
      <w:rPr>
        <w:sz w:val="20"/>
      </w:rPr>
      <w:fldChar w:fldCharType="begin"/>
    </w:r>
    <w:r w:rsidR="003C21D5" w:rsidRPr="002E683E">
      <w:rPr>
        <w:sz w:val="20"/>
      </w:rPr>
      <w:instrText xml:space="preserve"> NUMPAGES   \* MERGEFORMAT </w:instrText>
    </w:r>
    <w:r w:rsidR="003C21D5" w:rsidRPr="002E683E">
      <w:rPr>
        <w:sz w:val="20"/>
      </w:rPr>
      <w:fldChar w:fldCharType="separate"/>
    </w:r>
    <w:r w:rsidR="003C21D5" w:rsidRPr="002E683E">
      <w:rPr>
        <w:noProof/>
        <w:sz w:val="20"/>
      </w:rPr>
      <w:t>1</w:t>
    </w:r>
    <w:r w:rsidR="003C21D5" w:rsidRPr="002E683E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2CB" w:rsidRDefault="00EA32CB">
      <w:pPr>
        <w:spacing w:before="0" w:after="0"/>
      </w:pPr>
      <w:r>
        <w:separator/>
      </w:r>
    </w:p>
    <w:p w:rsidR="00EA32CB" w:rsidRDefault="00EA32CB"/>
  </w:footnote>
  <w:footnote w:type="continuationSeparator" w:id="0">
    <w:p w:rsidR="00EA32CB" w:rsidRDefault="00EA32CB">
      <w:pPr>
        <w:spacing w:before="0" w:after="0"/>
      </w:pPr>
      <w:r>
        <w:continuationSeparator/>
      </w:r>
    </w:p>
    <w:p w:rsidR="00EA32CB" w:rsidRDefault="00EA32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75" w:type="pct"/>
      <w:tblInd w:w="-11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20"/>
      <w:gridCol w:w="4873"/>
    </w:tblGrid>
    <w:tr w:rsidR="00154B79" w:rsidTr="00B86CF2">
      <w:tc>
        <w:tcPr>
          <w:tcW w:w="2537" w:type="pct"/>
          <w:hideMark/>
        </w:tcPr>
        <w:p w:rsidR="00154B79" w:rsidRPr="001D0BA3" w:rsidRDefault="00BE32D7" w:rsidP="00614406">
          <w:pPr>
            <w:rPr>
              <w:b/>
              <w:sz w:val="22"/>
            </w:rPr>
          </w:pPr>
          <w:r w:rsidRPr="001D0BA3">
            <w:rPr>
              <w:b/>
              <w:sz w:val="22"/>
            </w:rPr>
            <w:t>Análise e Modelação de Sistemas</w:t>
          </w:r>
        </w:p>
        <w:p w:rsidR="00154B79" w:rsidRPr="001D0BA3" w:rsidRDefault="00EA32CB" w:rsidP="00614406">
          <w:pPr>
            <w:rPr>
              <w:sz w:val="22"/>
            </w:rPr>
          </w:pPr>
          <w:sdt>
            <w:sdtPr>
              <w:rPr>
                <w:sz w:val="22"/>
              </w:rPr>
              <w:alias w:val="Title"/>
              <w:tag w:val=""/>
              <w:id w:val="323489091"/>
              <w:placeholder>
                <w:docPart w:val="94D2AFC86FE14597AAE85BFFA06D6B6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46421">
                <w:rPr>
                  <w:sz w:val="22"/>
                </w:rPr>
                <w:t>Guião 3 – TotalTrack</w:t>
              </w:r>
            </w:sdtContent>
          </w:sdt>
        </w:p>
        <w:p w:rsidR="00154B79" w:rsidRPr="00E64524" w:rsidRDefault="00154B79" w:rsidP="00614406">
          <w:pPr>
            <w:rPr>
              <w:b/>
              <w:sz w:val="10"/>
            </w:rPr>
          </w:pPr>
          <w:r w:rsidRPr="001D0BA3">
            <w:rPr>
              <w:rStyle w:val="Strong"/>
              <w:b w:val="0"/>
              <w:sz w:val="14"/>
            </w:rPr>
            <w:t>Mestrado Integrado em Engenharia de Computadores e Telemática</w:t>
          </w:r>
          <w:r w:rsidRPr="001D0BA3">
            <w:rPr>
              <w:b/>
              <w:sz w:val="14"/>
            </w:rPr>
            <w:t xml:space="preserve"> </w:t>
          </w:r>
          <w:r w:rsidRPr="001D0BA3">
            <w:rPr>
              <w:b/>
              <w:sz w:val="14"/>
            </w:rPr>
            <w:br/>
          </w:r>
        </w:p>
      </w:tc>
      <w:sdt>
        <w:sdtPr>
          <w:rPr>
            <w:noProof/>
          </w:rPr>
          <w:alias w:val="Clique no ícone para substituir a imagem"/>
          <w:tag w:val="Clique no ícone para substituir a imagem"/>
          <w:id w:val="-970899759"/>
          <w:picture/>
        </w:sdtPr>
        <w:sdtEndPr/>
        <w:sdtContent>
          <w:tc>
            <w:tcPr>
              <w:tcW w:w="2463" w:type="pct"/>
              <w:hideMark/>
            </w:tcPr>
            <w:p w:rsidR="00154B79" w:rsidRDefault="00154B79" w:rsidP="00614406">
              <w:pPr>
                <w:pStyle w:val="cabealho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>
                    <wp:extent cx="1347754" cy="439387"/>
                    <wp:effectExtent l="0" t="0" r="5080" b="0"/>
                    <wp:docPr id="10" name="Imagem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2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5716" b="13531"/>
                            <a:stretch/>
                          </pic:blipFill>
                          <pic:spPr bwMode="auto">
                            <a:xfrm rot="10800000" flipH="1" flipV="1">
                              <a:off x="0" y="0"/>
                              <a:ext cx="1361730" cy="443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154B79" w:rsidRDefault="00154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154B79">
      <w:tc>
        <w:tcPr>
          <w:tcW w:w="2500" w:type="pct"/>
          <w:vAlign w:val="bottom"/>
        </w:tcPr>
        <w:p w:rsidR="00154B79" w:rsidRPr="00251624" w:rsidRDefault="00154B79">
          <w:pPr>
            <w:rPr>
              <w:b/>
            </w:rPr>
          </w:pPr>
          <w:r>
            <w:rPr>
              <w:b/>
            </w:rPr>
            <w:t>Laboratórios de Sistemas Digitais</w:t>
          </w:r>
        </w:p>
        <w:p w:rsidR="00154B79" w:rsidRPr="005868A3" w:rsidRDefault="00154B79">
          <w:r>
            <w:t>Projecto Final</w:t>
          </w:r>
        </w:p>
        <w:p w:rsidR="00154B79" w:rsidRPr="00251624" w:rsidRDefault="00154B79">
          <w:pPr>
            <w:spacing w:after="0"/>
            <w:rPr>
              <w:b/>
            </w:rPr>
          </w:pPr>
          <w:r w:rsidRPr="00251624">
            <w:rPr>
              <w:rStyle w:val="Strong"/>
              <w:b w:val="0"/>
              <w:sz w:val="16"/>
            </w:rPr>
            <w:t>Mestrado Integrado em Engenharia de Computadores e Telemática</w:t>
          </w:r>
          <w:r w:rsidRPr="00251624">
            <w:rPr>
              <w:b/>
              <w:sz w:val="16"/>
            </w:rPr>
            <w:t xml:space="preserve"> </w:t>
          </w:r>
        </w:p>
      </w:tc>
      <w:sdt>
        <w:sdtPr>
          <w:rPr>
            <w:noProof/>
          </w:r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154B79" w:rsidRDefault="00154B79">
              <w:pPr>
                <w:pStyle w:val="cabealho"/>
              </w:pPr>
              <w:r w:rsidRPr="00251624">
                <w:rPr>
                  <w:noProof/>
                </w:rPr>
                <w:drawing>
                  <wp:inline distT="0" distB="0" distL="0" distR="0">
                    <wp:extent cx="1089998" cy="504000"/>
                    <wp:effectExtent l="0" t="0" r="0" b="0"/>
                    <wp:docPr id="2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0800000" flipH="1" flipV="1">
                              <a:off x="0" y="0"/>
                              <a:ext cx="1089998" cy="50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154B79" w:rsidRDefault="00154B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4767"/>
    <w:multiLevelType w:val="hybridMultilevel"/>
    <w:tmpl w:val="7BAAAC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624499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614F0"/>
    <w:multiLevelType w:val="hybridMultilevel"/>
    <w:tmpl w:val="BB3C8C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5E5D"/>
    <w:multiLevelType w:val="hybridMultilevel"/>
    <w:tmpl w:val="4490D994"/>
    <w:lvl w:ilvl="0" w:tplc="9624499A">
      <w:start w:val="1"/>
      <w:numFmt w:val="bullet"/>
      <w:lvlText w:val=""/>
      <w:lvlJc w:val="left"/>
      <w:pPr>
        <w:ind w:left="14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5174A01"/>
    <w:multiLevelType w:val="hybridMultilevel"/>
    <w:tmpl w:val="1B96C492"/>
    <w:lvl w:ilvl="0" w:tplc="9CB8EEEA">
      <w:start w:val="1"/>
      <w:numFmt w:val="decimal"/>
      <w:lvlText w:val="%1)"/>
      <w:lvlJc w:val="left"/>
      <w:pPr>
        <w:ind w:left="450" w:hanging="360"/>
      </w:pPr>
      <w:rPr>
        <w:rFonts w:asciiTheme="majorHAnsi" w:hAnsiTheme="majorHAnsi" w:cstheme="majorHAnsi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53F5766"/>
    <w:multiLevelType w:val="hybridMultilevel"/>
    <w:tmpl w:val="F05C8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E146E7A">
      <w:start w:val="1"/>
      <w:numFmt w:val="decimal"/>
      <w:lvlText w:val="%2."/>
      <w:lvlJc w:val="left"/>
      <w:pPr>
        <w:ind w:left="1080" w:hanging="360"/>
      </w:pPr>
      <w:rPr>
        <w:rFonts w:hint="default"/>
        <w:color w:val="00000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EC3E4C"/>
    <w:multiLevelType w:val="hybridMultilevel"/>
    <w:tmpl w:val="32601C8E"/>
    <w:lvl w:ilvl="0" w:tplc="18501650">
      <w:start w:val="1"/>
      <w:numFmt w:val="decimal"/>
      <w:lvlText w:val="#%1: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C72CEB"/>
    <w:multiLevelType w:val="hybridMultilevel"/>
    <w:tmpl w:val="0062EF58"/>
    <w:lvl w:ilvl="0" w:tplc="9AF41046">
      <w:start w:val="1"/>
      <w:numFmt w:val="decimal"/>
      <w:lvlText w:val="%1."/>
      <w:lvlJc w:val="left"/>
      <w:pPr>
        <w:ind w:left="50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1A630D50"/>
    <w:multiLevelType w:val="multilevel"/>
    <w:tmpl w:val="D566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2B299C"/>
    <w:multiLevelType w:val="hybridMultilevel"/>
    <w:tmpl w:val="E1226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66C3D"/>
    <w:multiLevelType w:val="hybridMultilevel"/>
    <w:tmpl w:val="810C0854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A79178A"/>
    <w:multiLevelType w:val="hybridMultilevel"/>
    <w:tmpl w:val="77C68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B546C8"/>
    <w:multiLevelType w:val="hybridMultilevel"/>
    <w:tmpl w:val="E12ABDB2"/>
    <w:lvl w:ilvl="0" w:tplc="B0E8307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color w:val="000000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832C3"/>
    <w:multiLevelType w:val="hybridMultilevel"/>
    <w:tmpl w:val="2FDEC17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3AA2F48"/>
    <w:multiLevelType w:val="multilevel"/>
    <w:tmpl w:val="58B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ED4A3D"/>
    <w:multiLevelType w:val="multilevel"/>
    <w:tmpl w:val="A648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B4545"/>
    <w:multiLevelType w:val="hybridMultilevel"/>
    <w:tmpl w:val="C212DE02"/>
    <w:lvl w:ilvl="0" w:tplc="9B1C1A0C">
      <w:numFmt w:val="bullet"/>
      <w:lvlText w:val="•"/>
      <w:lvlJc w:val="left"/>
      <w:pPr>
        <w:ind w:left="720" w:hanging="360"/>
      </w:pPr>
      <w:rPr>
        <w:rFonts w:ascii="Lato" w:eastAsia="Times New Roman" w:hAnsi="Lato" w:cs="Lat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A2A50"/>
    <w:multiLevelType w:val="hybridMultilevel"/>
    <w:tmpl w:val="987092C2"/>
    <w:lvl w:ilvl="0" w:tplc="18501650">
      <w:start w:val="1"/>
      <w:numFmt w:val="decimal"/>
      <w:lvlText w:val="#%1:"/>
      <w:lvlJc w:val="left"/>
      <w:pPr>
        <w:ind w:left="360" w:hanging="360"/>
      </w:pPr>
      <w:rPr>
        <w:rFonts w:hint="default"/>
      </w:rPr>
    </w:lvl>
    <w:lvl w:ilvl="1" w:tplc="6E146E7A">
      <w:start w:val="1"/>
      <w:numFmt w:val="decimal"/>
      <w:lvlText w:val="%2."/>
      <w:lvlJc w:val="left"/>
      <w:pPr>
        <w:ind w:left="1080" w:hanging="360"/>
      </w:pPr>
      <w:rPr>
        <w:rFonts w:hint="default"/>
        <w:color w:val="00000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4F4B60"/>
    <w:multiLevelType w:val="hybridMultilevel"/>
    <w:tmpl w:val="C21AD2C0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0B63829"/>
    <w:multiLevelType w:val="hybridMultilevel"/>
    <w:tmpl w:val="87BCB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A4441F"/>
    <w:multiLevelType w:val="hybridMultilevel"/>
    <w:tmpl w:val="D19AB9F6"/>
    <w:lvl w:ilvl="0" w:tplc="9A38DAB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6E146E7A">
      <w:start w:val="1"/>
      <w:numFmt w:val="decimal"/>
      <w:lvlText w:val="%2."/>
      <w:lvlJc w:val="left"/>
      <w:pPr>
        <w:ind w:left="1080" w:hanging="360"/>
      </w:pPr>
      <w:rPr>
        <w:rFonts w:hint="default"/>
        <w:color w:val="00000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703871"/>
    <w:multiLevelType w:val="multilevel"/>
    <w:tmpl w:val="FB34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B09E4"/>
    <w:multiLevelType w:val="hybridMultilevel"/>
    <w:tmpl w:val="25CC7BEE"/>
    <w:lvl w:ilvl="0" w:tplc="9624499A">
      <w:start w:val="1"/>
      <w:numFmt w:val="bullet"/>
      <w:lvlText w:val=""/>
      <w:lvlJc w:val="left"/>
      <w:pPr>
        <w:ind w:left="2160" w:hanging="18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22ECD"/>
    <w:multiLevelType w:val="hybridMultilevel"/>
    <w:tmpl w:val="48FA2A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14C10"/>
    <w:multiLevelType w:val="hybridMultilevel"/>
    <w:tmpl w:val="826E29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50B09"/>
    <w:multiLevelType w:val="multilevel"/>
    <w:tmpl w:val="F302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A513E6"/>
    <w:multiLevelType w:val="multilevel"/>
    <w:tmpl w:val="4A6A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4F41BC"/>
    <w:multiLevelType w:val="multilevel"/>
    <w:tmpl w:val="2F84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E4129F"/>
    <w:multiLevelType w:val="hybridMultilevel"/>
    <w:tmpl w:val="A31611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24499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9624499A">
      <w:start w:val="1"/>
      <w:numFmt w:val="bullet"/>
      <w:lvlText w:val=""/>
      <w:lvlJc w:val="left"/>
      <w:pPr>
        <w:ind w:left="2160" w:hanging="180"/>
      </w:pPr>
      <w:rPr>
        <w:rFonts w:ascii="Symbol" w:hAnsi="Symbol"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E10DB"/>
    <w:multiLevelType w:val="hybridMultilevel"/>
    <w:tmpl w:val="87AE83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0D10C0"/>
    <w:multiLevelType w:val="hybridMultilevel"/>
    <w:tmpl w:val="6DEA2D7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0" w15:restartNumberingAfterBreak="0">
    <w:nsid w:val="69495B1B"/>
    <w:multiLevelType w:val="hybridMultilevel"/>
    <w:tmpl w:val="AB6859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E0900"/>
    <w:multiLevelType w:val="multilevel"/>
    <w:tmpl w:val="D8FA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CA0E59"/>
    <w:multiLevelType w:val="multilevel"/>
    <w:tmpl w:val="34BC87F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477D55"/>
    <w:multiLevelType w:val="hybridMultilevel"/>
    <w:tmpl w:val="925070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A5D4B"/>
    <w:multiLevelType w:val="hybridMultilevel"/>
    <w:tmpl w:val="BF70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61825"/>
    <w:multiLevelType w:val="hybridMultilevel"/>
    <w:tmpl w:val="46407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624499A">
      <w:start w:val="1"/>
      <w:numFmt w:val="bullet"/>
      <w:lvlText w:val=""/>
      <w:lvlJc w:val="left"/>
      <w:pPr>
        <w:ind w:left="2160" w:hanging="180"/>
      </w:pPr>
      <w:rPr>
        <w:rFonts w:ascii="Symbol" w:hAnsi="Symbol"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527E5"/>
    <w:multiLevelType w:val="multilevel"/>
    <w:tmpl w:val="7A80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7"/>
  </w:num>
  <w:num w:numId="3">
    <w:abstractNumId w:val="22"/>
  </w:num>
  <w:num w:numId="4">
    <w:abstractNumId w:val="21"/>
  </w:num>
  <w:num w:numId="5">
    <w:abstractNumId w:val="35"/>
  </w:num>
  <w:num w:numId="6">
    <w:abstractNumId w:val="23"/>
  </w:num>
  <w:num w:numId="7">
    <w:abstractNumId w:val="17"/>
  </w:num>
  <w:num w:numId="8">
    <w:abstractNumId w:val="9"/>
  </w:num>
  <w:num w:numId="9">
    <w:abstractNumId w:val="30"/>
  </w:num>
  <w:num w:numId="10">
    <w:abstractNumId w:val="8"/>
  </w:num>
  <w:num w:numId="11">
    <w:abstractNumId w:val="0"/>
  </w:num>
  <w:num w:numId="12">
    <w:abstractNumId w:val="28"/>
  </w:num>
  <w:num w:numId="13">
    <w:abstractNumId w:val="2"/>
  </w:num>
  <w:num w:numId="14">
    <w:abstractNumId w:val="33"/>
  </w:num>
  <w:num w:numId="15">
    <w:abstractNumId w:val="20"/>
  </w:num>
  <w:num w:numId="16">
    <w:abstractNumId w:val="14"/>
  </w:num>
  <w:num w:numId="17">
    <w:abstractNumId w:val="26"/>
  </w:num>
  <w:num w:numId="18">
    <w:abstractNumId w:val="11"/>
  </w:num>
  <w:num w:numId="19">
    <w:abstractNumId w:val="34"/>
  </w:num>
  <w:num w:numId="20">
    <w:abstractNumId w:val="18"/>
  </w:num>
  <w:num w:numId="21">
    <w:abstractNumId w:val="13"/>
  </w:num>
  <w:num w:numId="22">
    <w:abstractNumId w:val="32"/>
  </w:num>
  <w:num w:numId="23">
    <w:abstractNumId w:val="25"/>
  </w:num>
  <w:num w:numId="24">
    <w:abstractNumId w:val="31"/>
  </w:num>
  <w:num w:numId="25">
    <w:abstractNumId w:val="24"/>
  </w:num>
  <w:num w:numId="26">
    <w:abstractNumId w:val="7"/>
  </w:num>
  <w:num w:numId="27">
    <w:abstractNumId w:val="10"/>
  </w:num>
  <w:num w:numId="28">
    <w:abstractNumId w:val="12"/>
  </w:num>
  <w:num w:numId="29">
    <w:abstractNumId w:val="15"/>
  </w:num>
  <w:num w:numId="30">
    <w:abstractNumId w:val="36"/>
  </w:num>
  <w:num w:numId="31">
    <w:abstractNumId w:val="5"/>
  </w:num>
  <w:num w:numId="32">
    <w:abstractNumId w:val="29"/>
  </w:num>
  <w:num w:numId="33">
    <w:abstractNumId w:val="3"/>
  </w:num>
  <w:num w:numId="34">
    <w:abstractNumId w:val="16"/>
  </w:num>
  <w:num w:numId="35">
    <w:abstractNumId w:val="4"/>
  </w:num>
  <w:num w:numId="36">
    <w:abstractNumId w:val="19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09"/>
  <w:hyphenationZone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7B1"/>
    <w:rsid w:val="000004E5"/>
    <w:rsid w:val="00000E7E"/>
    <w:rsid w:val="00001149"/>
    <w:rsid w:val="00001168"/>
    <w:rsid w:val="00003886"/>
    <w:rsid w:val="00004846"/>
    <w:rsid w:val="00006F84"/>
    <w:rsid w:val="000078B3"/>
    <w:rsid w:val="00013527"/>
    <w:rsid w:val="00016342"/>
    <w:rsid w:val="00022C62"/>
    <w:rsid w:val="00022D9D"/>
    <w:rsid w:val="000232C4"/>
    <w:rsid w:val="000302FB"/>
    <w:rsid w:val="00033AB2"/>
    <w:rsid w:val="00036188"/>
    <w:rsid w:val="00053198"/>
    <w:rsid w:val="00053EE0"/>
    <w:rsid w:val="00054BD4"/>
    <w:rsid w:val="0006172C"/>
    <w:rsid w:val="00063675"/>
    <w:rsid w:val="0007261D"/>
    <w:rsid w:val="000776F8"/>
    <w:rsid w:val="00081CCB"/>
    <w:rsid w:val="00082F69"/>
    <w:rsid w:val="00085FC3"/>
    <w:rsid w:val="00091A92"/>
    <w:rsid w:val="000940AB"/>
    <w:rsid w:val="000A5344"/>
    <w:rsid w:val="000B05FE"/>
    <w:rsid w:val="000B0E36"/>
    <w:rsid w:val="000B5148"/>
    <w:rsid w:val="000B5E67"/>
    <w:rsid w:val="000C096F"/>
    <w:rsid w:val="000C2881"/>
    <w:rsid w:val="000D36FF"/>
    <w:rsid w:val="000D736D"/>
    <w:rsid w:val="000E657A"/>
    <w:rsid w:val="000F0E00"/>
    <w:rsid w:val="000F28AB"/>
    <w:rsid w:val="000F31F5"/>
    <w:rsid w:val="000F51EB"/>
    <w:rsid w:val="001001F2"/>
    <w:rsid w:val="001039C4"/>
    <w:rsid w:val="00103BE4"/>
    <w:rsid w:val="001043FC"/>
    <w:rsid w:val="00106225"/>
    <w:rsid w:val="00106C12"/>
    <w:rsid w:val="00113A4B"/>
    <w:rsid w:val="00113A96"/>
    <w:rsid w:val="0011469E"/>
    <w:rsid w:val="00116DA6"/>
    <w:rsid w:val="001363EE"/>
    <w:rsid w:val="00140F25"/>
    <w:rsid w:val="00144C06"/>
    <w:rsid w:val="00146EC9"/>
    <w:rsid w:val="001503A0"/>
    <w:rsid w:val="00153F8B"/>
    <w:rsid w:val="00154B79"/>
    <w:rsid w:val="001569EB"/>
    <w:rsid w:val="00171E5F"/>
    <w:rsid w:val="00171F1F"/>
    <w:rsid w:val="001729F6"/>
    <w:rsid w:val="00180DF0"/>
    <w:rsid w:val="00184BD8"/>
    <w:rsid w:val="00191AAD"/>
    <w:rsid w:val="0019752D"/>
    <w:rsid w:val="001A0C66"/>
    <w:rsid w:val="001A1AB0"/>
    <w:rsid w:val="001A1B8D"/>
    <w:rsid w:val="001A6AAD"/>
    <w:rsid w:val="001A730F"/>
    <w:rsid w:val="001B31A0"/>
    <w:rsid w:val="001B4DC8"/>
    <w:rsid w:val="001B4F9D"/>
    <w:rsid w:val="001B78D3"/>
    <w:rsid w:val="001C2F88"/>
    <w:rsid w:val="001C4593"/>
    <w:rsid w:val="001C73B7"/>
    <w:rsid w:val="001D0BA3"/>
    <w:rsid w:val="001D6032"/>
    <w:rsid w:val="001D62CB"/>
    <w:rsid w:val="001E0771"/>
    <w:rsid w:val="001E1FD7"/>
    <w:rsid w:val="001F036E"/>
    <w:rsid w:val="001F16D2"/>
    <w:rsid w:val="001F4593"/>
    <w:rsid w:val="00202C91"/>
    <w:rsid w:val="00203991"/>
    <w:rsid w:val="00207228"/>
    <w:rsid w:val="0021213C"/>
    <w:rsid w:val="00214B49"/>
    <w:rsid w:val="0022284E"/>
    <w:rsid w:val="0023416E"/>
    <w:rsid w:val="002351C8"/>
    <w:rsid w:val="00241D22"/>
    <w:rsid w:val="00243192"/>
    <w:rsid w:val="00244660"/>
    <w:rsid w:val="00251624"/>
    <w:rsid w:val="00256C95"/>
    <w:rsid w:val="002573E2"/>
    <w:rsid w:val="002732C0"/>
    <w:rsid w:val="0027469E"/>
    <w:rsid w:val="00276B07"/>
    <w:rsid w:val="0028004F"/>
    <w:rsid w:val="00287F84"/>
    <w:rsid w:val="00295402"/>
    <w:rsid w:val="00296C50"/>
    <w:rsid w:val="00296D57"/>
    <w:rsid w:val="00297E30"/>
    <w:rsid w:val="002A2594"/>
    <w:rsid w:val="002B08FE"/>
    <w:rsid w:val="002B1584"/>
    <w:rsid w:val="002B37C3"/>
    <w:rsid w:val="002B7862"/>
    <w:rsid w:val="002C2CAA"/>
    <w:rsid w:val="002C5508"/>
    <w:rsid w:val="002C6779"/>
    <w:rsid w:val="002D48B8"/>
    <w:rsid w:val="002D617D"/>
    <w:rsid w:val="002E683E"/>
    <w:rsid w:val="002F1E61"/>
    <w:rsid w:val="002F2B78"/>
    <w:rsid w:val="002F33CE"/>
    <w:rsid w:val="002F499C"/>
    <w:rsid w:val="002F5123"/>
    <w:rsid w:val="002F7E36"/>
    <w:rsid w:val="0030226F"/>
    <w:rsid w:val="0030261C"/>
    <w:rsid w:val="0030440A"/>
    <w:rsid w:val="00305556"/>
    <w:rsid w:val="00307BDA"/>
    <w:rsid w:val="003110BE"/>
    <w:rsid w:val="00311AA2"/>
    <w:rsid w:val="00311F37"/>
    <w:rsid w:val="003129B2"/>
    <w:rsid w:val="00316E93"/>
    <w:rsid w:val="00320606"/>
    <w:rsid w:val="00320EB7"/>
    <w:rsid w:val="00324475"/>
    <w:rsid w:val="003254B0"/>
    <w:rsid w:val="003254E0"/>
    <w:rsid w:val="00345E14"/>
    <w:rsid w:val="0034791E"/>
    <w:rsid w:val="00347D78"/>
    <w:rsid w:val="00355688"/>
    <w:rsid w:val="00355B27"/>
    <w:rsid w:val="00357DAC"/>
    <w:rsid w:val="00357ED6"/>
    <w:rsid w:val="00363855"/>
    <w:rsid w:val="00370C9E"/>
    <w:rsid w:val="003727C9"/>
    <w:rsid w:val="00375D74"/>
    <w:rsid w:val="003819B8"/>
    <w:rsid w:val="00382D45"/>
    <w:rsid w:val="003929B0"/>
    <w:rsid w:val="00394C0A"/>
    <w:rsid w:val="003A2014"/>
    <w:rsid w:val="003B1E0A"/>
    <w:rsid w:val="003B3B8C"/>
    <w:rsid w:val="003B5F75"/>
    <w:rsid w:val="003B62ED"/>
    <w:rsid w:val="003C21D5"/>
    <w:rsid w:val="003D6330"/>
    <w:rsid w:val="003E1460"/>
    <w:rsid w:val="003E1FC2"/>
    <w:rsid w:val="003F179A"/>
    <w:rsid w:val="003F509B"/>
    <w:rsid w:val="003F5EAD"/>
    <w:rsid w:val="003F66F5"/>
    <w:rsid w:val="003F796C"/>
    <w:rsid w:val="00401C09"/>
    <w:rsid w:val="00405F6A"/>
    <w:rsid w:val="00407A67"/>
    <w:rsid w:val="0041119A"/>
    <w:rsid w:val="00413115"/>
    <w:rsid w:val="00416011"/>
    <w:rsid w:val="004315E3"/>
    <w:rsid w:val="00432D82"/>
    <w:rsid w:val="004368FC"/>
    <w:rsid w:val="00442B21"/>
    <w:rsid w:val="00443182"/>
    <w:rsid w:val="00447E46"/>
    <w:rsid w:val="00450D81"/>
    <w:rsid w:val="004574F0"/>
    <w:rsid w:val="00460CB4"/>
    <w:rsid w:val="004673E6"/>
    <w:rsid w:val="004730BC"/>
    <w:rsid w:val="004744F2"/>
    <w:rsid w:val="0048512B"/>
    <w:rsid w:val="004A0CAD"/>
    <w:rsid w:val="004A4782"/>
    <w:rsid w:val="004B36F4"/>
    <w:rsid w:val="004B4165"/>
    <w:rsid w:val="004C04C5"/>
    <w:rsid w:val="004C04F4"/>
    <w:rsid w:val="004C1AF1"/>
    <w:rsid w:val="004C30F0"/>
    <w:rsid w:val="004D0CFA"/>
    <w:rsid w:val="004D203F"/>
    <w:rsid w:val="004D239D"/>
    <w:rsid w:val="004D4436"/>
    <w:rsid w:val="004E2E17"/>
    <w:rsid w:val="004E4E5F"/>
    <w:rsid w:val="004F2776"/>
    <w:rsid w:val="0050000A"/>
    <w:rsid w:val="0050114B"/>
    <w:rsid w:val="00502770"/>
    <w:rsid w:val="00502F19"/>
    <w:rsid w:val="00506014"/>
    <w:rsid w:val="00507620"/>
    <w:rsid w:val="0051298E"/>
    <w:rsid w:val="00516F08"/>
    <w:rsid w:val="00517200"/>
    <w:rsid w:val="00520BE7"/>
    <w:rsid w:val="00524AA4"/>
    <w:rsid w:val="00525AE9"/>
    <w:rsid w:val="00530569"/>
    <w:rsid w:val="0053368C"/>
    <w:rsid w:val="005363DB"/>
    <w:rsid w:val="00537765"/>
    <w:rsid w:val="00550E5D"/>
    <w:rsid w:val="005529EC"/>
    <w:rsid w:val="00553621"/>
    <w:rsid w:val="00566928"/>
    <w:rsid w:val="00567BE9"/>
    <w:rsid w:val="005868A3"/>
    <w:rsid w:val="00590781"/>
    <w:rsid w:val="00595562"/>
    <w:rsid w:val="005A3F56"/>
    <w:rsid w:val="005B0872"/>
    <w:rsid w:val="005B3D77"/>
    <w:rsid w:val="005C0B73"/>
    <w:rsid w:val="005C2C91"/>
    <w:rsid w:val="005C678E"/>
    <w:rsid w:val="005E2C0A"/>
    <w:rsid w:val="005E33E4"/>
    <w:rsid w:val="005E7BC6"/>
    <w:rsid w:val="005F4ADE"/>
    <w:rsid w:val="006053F8"/>
    <w:rsid w:val="00607942"/>
    <w:rsid w:val="00614406"/>
    <w:rsid w:val="006148C3"/>
    <w:rsid w:val="00614958"/>
    <w:rsid w:val="00615F4A"/>
    <w:rsid w:val="00616EAB"/>
    <w:rsid w:val="0062011B"/>
    <w:rsid w:val="00620794"/>
    <w:rsid w:val="006269A7"/>
    <w:rsid w:val="00640E9A"/>
    <w:rsid w:val="00641F2C"/>
    <w:rsid w:val="00643F79"/>
    <w:rsid w:val="00643FE5"/>
    <w:rsid w:val="006447B1"/>
    <w:rsid w:val="00650883"/>
    <w:rsid w:val="006601E4"/>
    <w:rsid w:val="006628EC"/>
    <w:rsid w:val="00663B8B"/>
    <w:rsid w:val="00664AC3"/>
    <w:rsid w:val="00670A38"/>
    <w:rsid w:val="006721EE"/>
    <w:rsid w:val="00672664"/>
    <w:rsid w:val="00674EEB"/>
    <w:rsid w:val="0068143F"/>
    <w:rsid w:val="00690D10"/>
    <w:rsid w:val="006927EC"/>
    <w:rsid w:val="0069283D"/>
    <w:rsid w:val="00694EB7"/>
    <w:rsid w:val="00696C09"/>
    <w:rsid w:val="00697237"/>
    <w:rsid w:val="006A3798"/>
    <w:rsid w:val="006A7945"/>
    <w:rsid w:val="006A7C91"/>
    <w:rsid w:val="006C3463"/>
    <w:rsid w:val="006C52AF"/>
    <w:rsid w:val="006C724A"/>
    <w:rsid w:val="006D09D1"/>
    <w:rsid w:val="006D1026"/>
    <w:rsid w:val="006D15A7"/>
    <w:rsid w:val="006D1A7E"/>
    <w:rsid w:val="006D5912"/>
    <w:rsid w:val="006E198B"/>
    <w:rsid w:val="006E2686"/>
    <w:rsid w:val="006E3218"/>
    <w:rsid w:val="006E5542"/>
    <w:rsid w:val="006E5BEE"/>
    <w:rsid w:val="006E6A3C"/>
    <w:rsid w:val="006F1DF3"/>
    <w:rsid w:val="006F3364"/>
    <w:rsid w:val="00704C21"/>
    <w:rsid w:val="0070707B"/>
    <w:rsid w:val="00707586"/>
    <w:rsid w:val="00707778"/>
    <w:rsid w:val="007119C4"/>
    <w:rsid w:val="007122EE"/>
    <w:rsid w:val="00725E2F"/>
    <w:rsid w:val="007320F1"/>
    <w:rsid w:val="007349C5"/>
    <w:rsid w:val="00734DEA"/>
    <w:rsid w:val="00736805"/>
    <w:rsid w:val="00744944"/>
    <w:rsid w:val="00746421"/>
    <w:rsid w:val="00747315"/>
    <w:rsid w:val="007503FB"/>
    <w:rsid w:val="00752C44"/>
    <w:rsid w:val="00753B0F"/>
    <w:rsid w:val="00753BAE"/>
    <w:rsid w:val="007579A0"/>
    <w:rsid w:val="007615DC"/>
    <w:rsid w:val="00762FB7"/>
    <w:rsid w:val="00764928"/>
    <w:rsid w:val="007668EE"/>
    <w:rsid w:val="0077198D"/>
    <w:rsid w:val="00772C11"/>
    <w:rsid w:val="00772D89"/>
    <w:rsid w:val="00774CDB"/>
    <w:rsid w:val="00775AFB"/>
    <w:rsid w:val="007779ED"/>
    <w:rsid w:val="00782117"/>
    <w:rsid w:val="00785CA5"/>
    <w:rsid w:val="00786D30"/>
    <w:rsid w:val="007918F9"/>
    <w:rsid w:val="007A3760"/>
    <w:rsid w:val="007B2891"/>
    <w:rsid w:val="007B5B16"/>
    <w:rsid w:val="007C08A8"/>
    <w:rsid w:val="007C39D9"/>
    <w:rsid w:val="007C4BB2"/>
    <w:rsid w:val="007C6E86"/>
    <w:rsid w:val="007D7CF8"/>
    <w:rsid w:val="007E1A8E"/>
    <w:rsid w:val="007E46BD"/>
    <w:rsid w:val="007E4C27"/>
    <w:rsid w:val="007F40BF"/>
    <w:rsid w:val="00800A97"/>
    <w:rsid w:val="00806A42"/>
    <w:rsid w:val="00807CE1"/>
    <w:rsid w:val="00813E20"/>
    <w:rsid w:val="00814075"/>
    <w:rsid w:val="00820184"/>
    <w:rsid w:val="00820213"/>
    <w:rsid w:val="008263DF"/>
    <w:rsid w:val="00833251"/>
    <w:rsid w:val="00837FF7"/>
    <w:rsid w:val="0084571F"/>
    <w:rsid w:val="00857203"/>
    <w:rsid w:val="00863554"/>
    <w:rsid w:val="008646BA"/>
    <w:rsid w:val="00871440"/>
    <w:rsid w:val="00873A74"/>
    <w:rsid w:val="00874EBF"/>
    <w:rsid w:val="00875E18"/>
    <w:rsid w:val="00881937"/>
    <w:rsid w:val="008840B4"/>
    <w:rsid w:val="00884127"/>
    <w:rsid w:val="0089019D"/>
    <w:rsid w:val="00891EEB"/>
    <w:rsid w:val="008A1A24"/>
    <w:rsid w:val="008A3741"/>
    <w:rsid w:val="008B15B0"/>
    <w:rsid w:val="008B1E86"/>
    <w:rsid w:val="008B2D3B"/>
    <w:rsid w:val="008B32A5"/>
    <w:rsid w:val="008B691B"/>
    <w:rsid w:val="008C2DCA"/>
    <w:rsid w:val="008D7E4A"/>
    <w:rsid w:val="008E6575"/>
    <w:rsid w:val="008F0AE1"/>
    <w:rsid w:val="008F403F"/>
    <w:rsid w:val="008F5B26"/>
    <w:rsid w:val="008F7805"/>
    <w:rsid w:val="00901D98"/>
    <w:rsid w:val="00904EE4"/>
    <w:rsid w:val="00907D81"/>
    <w:rsid w:val="0091249F"/>
    <w:rsid w:val="00914E3B"/>
    <w:rsid w:val="0091682C"/>
    <w:rsid w:val="00916C8F"/>
    <w:rsid w:val="00923EE2"/>
    <w:rsid w:val="009254C2"/>
    <w:rsid w:val="00934880"/>
    <w:rsid w:val="00936AE2"/>
    <w:rsid w:val="0094381B"/>
    <w:rsid w:val="00944F3B"/>
    <w:rsid w:val="00956C2C"/>
    <w:rsid w:val="00957DD7"/>
    <w:rsid w:val="009607DB"/>
    <w:rsid w:val="00964981"/>
    <w:rsid w:val="00965569"/>
    <w:rsid w:val="00966FFF"/>
    <w:rsid w:val="009746E9"/>
    <w:rsid w:val="00990176"/>
    <w:rsid w:val="00995C41"/>
    <w:rsid w:val="00996DAD"/>
    <w:rsid w:val="009A5B4F"/>
    <w:rsid w:val="009B26B9"/>
    <w:rsid w:val="009B5491"/>
    <w:rsid w:val="009C023C"/>
    <w:rsid w:val="009C2496"/>
    <w:rsid w:val="009C3B31"/>
    <w:rsid w:val="009C4470"/>
    <w:rsid w:val="009C502F"/>
    <w:rsid w:val="009C5E2E"/>
    <w:rsid w:val="009C5EC8"/>
    <w:rsid w:val="009D0CFA"/>
    <w:rsid w:val="009D1DD0"/>
    <w:rsid w:val="009D62E5"/>
    <w:rsid w:val="009D7FED"/>
    <w:rsid w:val="009E19F9"/>
    <w:rsid w:val="009E3EF1"/>
    <w:rsid w:val="00A07EE6"/>
    <w:rsid w:val="00A1418C"/>
    <w:rsid w:val="00A15DFD"/>
    <w:rsid w:val="00A163E8"/>
    <w:rsid w:val="00A17C1D"/>
    <w:rsid w:val="00A2043D"/>
    <w:rsid w:val="00A20BA4"/>
    <w:rsid w:val="00A22AD2"/>
    <w:rsid w:val="00A23B28"/>
    <w:rsid w:val="00A24F30"/>
    <w:rsid w:val="00A264D1"/>
    <w:rsid w:val="00A26B72"/>
    <w:rsid w:val="00A36047"/>
    <w:rsid w:val="00A37238"/>
    <w:rsid w:val="00A42502"/>
    <w:rsid w:val="00A47AA7"/>
    <w:rsid w:val="00A51096"/>
    <w:rsid w:val="00A530F8"/>
    <w:rsid w:val="00A54DEC"/>
    <w:rsid w:val="00A56903"/>
    <w:rsid w:val="00A5714F"/>
    <w:rsid w:val="00A620C5"/>
    <w:rsid w:val="00A83821"/>
    <w:rsid w:val="00A92145"/>
    <w:rsid w:val="00AA2DE4"/>
    <w:rsid w:val="00AB2FFA"/>
    <w:rsid w:val="00AB65C1"/>
    <w:rsid w:val="00AC2295"/>
    <w:rsid w:val="00AC6537"/>
    <w:rsid w:val="00AC67AD"/>
    <w:rsid w:val="00AD2227"/>
    <w:rsid w:val="00AD5AED"/>
    <w:rsid w:val="00AE264D"/>
    <w:rsid w:val="00AE3D73"/>
    <w:rsid w:val="00AE4EB3"/>
    <w:rsid w:val="00AE7557"/>
    <w:rsid w:val="00AF019E"/>
    <w:rsid w:val="00AF4413"/>
    <w:rsid w:val="00B05448"/>
    <w:rsid w:val="00B0578A"/>
    <w:rsid w:val="00B05915"/>
    <w:rsid w:val="00B22966"/>
    <w:rsid w:val="00B22DA5"/>
    <w:rsid w:val="00B233B2"/>
    <w:rsid w:val="00B23D59"/>
    <w:rsid w:val="00B601F5"/>
    <w:rsid w:val="00B61147"/>
    <w:rsid w:val="00B63145"/>
    <w:rsid w:val="00B64749"/>
    <w:rsid w:val="00B67590"/>
    <w:rsid w:val="00B714E5"/>
    <w:rsid w:val="00B720FF"/>
    <w:rsid w:val="00B72570"/>
    <w:rsid w:val="00B73438"/>
    <w:rsid w:val="00B75CA7"/>
    <w:rsid w:val="00B7747B"/>
    <w:rsid w:val="00B819DE"/>
    <w:rsid w:val="00B843E9"/>
    <w:rsid w:val="00B86CF2"/>
    <w:rsid w:val="00B92730"/>
    <w:rsid w:val="00B94913"/>
    <w:rsid w:val="00BA1115"/>
    <w:rsid w:val="00BA1D8E"/>
    <w:rsid w:val="00BB2E29"/>
    <w:rsid w:val="00BB3C91"/>
    <w:rsid w:val="00BB4D4D"/>
    <w:rsid w:val="00BC0AF0"/>
    <w:rsid w:val="00BC7287"/>
    <w:rsid w:val="00BD7F46"/>
    <w:rsid w:val="00BE1EE1"/>
    <w:rsid w:val="00BE32D7"/>
    <w:rsid w:val="00BF15CA"/>
    <w:rsid w:val="00BF5840"/>
    <w:rsid w:val="00C00FDC"/>
    <w:rsid w:val="00C060BE"/>
    <w:rsid w:val="00C064B6"/>
    <w:rsid w:val="00C06FEE"/>
    <w:rsid w:val="00C15C3D"/>
    <w:rsid w:val="00C20262"/>
    <w:rsid w:val="00C20BF5"/>
    <w:rsid w:val="00C22C0E"/>
    <w:rsid w:val="00C4003B"/>
    <w:rsid w:val="00C42D01"/>
    <w:rsid w:val="00C44682"/>
    <w:rsid w:val="00C5416E"/>
    <w:rsid w:val="00C63089"/>
    <w:rsid w:val="00C63B4A"/>
    <w:rsid w:val="00C64103"/>
    <w:rsid w:val="00C65ABE"/>
    <w:rsid w:val="00C65CD4"/>
    <w:rsid w:val="00C66192"/>
    <w:rsid w:val="00C74070"/>
    <w:rsid w:val="00C74E1F"/>
    <w:rsid w:val="00C75731"/>
    <w:rsid w:val="00C76543"/>
    <w:rsid w:val="00C76900"/>
    <w:rsid w:val="00C923E9"/>
    <w:rsid w:val="00C97483"/>
    <w:rsid w:val="00CA167B"/>
    <w:rsid w:val="00CA25BA"/>
    <w:rsid w:val="00CA32BA"/>
    <w:rsid w:val="00CA3549"/>
    <w:rsid w:val="00CA4A7E"/>
    <w:rsid w:val="00CA4D75"/>
    <w:rsid w:val="00CA4ECC"/>
    <w:rsid w:val="00CA5D26"/>
    <w:rsid w:val="00CA643D"/>
    <w:rsid w:val="00CB228D"/>
    <w:rsid w:val="00CB6DD1"/>
    <w:rsid w:val="00CC0BF1"/>
    <w:rsid w:val="00CC0F92"/>
    <w:rsid w:val="00CC1625"/>
    <w:rsid w:val="00CC19D7"/>
    <w:rsid w:val="00CC1B34"/>
    <w:rsid w:val="00CC39AB"/>
    <w:rsid w:val="00CC4392"/>
    <w:rsid w:val="00CC55E0"/>
    <w:rsid w:val="00CE13F8"/>
    <w:rsid w:val="00CE29E5"/>
    <w:rsid w:val="00CE3321"/>
    <w:rsid w:val="00CF0712"/>
    <w:rsid w:val="00CF3256"/>
    <w:rsid w:val="00CF415E"/>
    <w:rsid w:val="00D01D39"/>
    <w:rsid w:val="00D0618F"/>
    <w:rsid w:val="00D11C36"/>
    <w:rsid w:val="00D1320D"/>
    <w:rsid w:val="00D13338"/>
    <w:rsid w:val="00D135FE"/>
    <w:rsid w:val="00D1375D"/>
    <w:rsid w:val="00D1632D"/>
    <w:rsid w:val="00D21F18"/>
    <w:rsid w:val="00D24B36"/>
    <w:rsid w:val="00D3182A"/>
    <w:rsid w:val="00D31ED4"/>
    <w:rsid w:val="00D33A5E"/>
    <w:rsid w:val="00D34B7E"/>
    <w:rsid w:val="00D35515"/>
    <w:rsid w:val="00D42816"/>
    <w:rsid w:val="00D42E97"/>
    <w:rsid w:val="00D437C3"/>
    <w:rsid w:val="00D559C8"/>
    <w:rsid w:val="00D5682D"/>
    <w:rsid w:val="00D569FB"/>
    <w:rsid w:val="00D73C9D"/>
    <w:rsid w:val="00D73FBB"/>
    <w:rsid w:val="00D74514"/>
    <w:rsid w:val="00D74CF5"/>
    <w:rsid w:val="00D803CD"/>
    <w:rsid w:val="00D809B5"/>
    <w:rsid w:val="00D8535A"/>
    <w:rsid w:val="00D86187"/>
    <w:rsid w:val="00D8697A"/>
    <w:rsid w:val="00D9629C"/>
    <w:rsid w:val="00D96715"/>
    <w:rsid w:val="00DB0C9A"/>
    <w:rsid w:val="00DB1ABA"/>
    <w:rsid w:val="00DB3397"/>
    <w:rsid w:val="00DB74AC"/>
    <w:rsid w:val="00DC75AC"/>
    <w:rsid w:val="00DD0297"/>
    <w:rsid w:val="00DE41F7"/>
    <w:rsid w:val="00DE5676"/>
    <w:rsid w:val="00DF1031"/>
    <w:rsid w:val="00DF6066"/>
    <w:rsid w:val="00DF7FB7"/>
    <w:rsid w:val="00E0050B"/>
    <w:rsid w:val="00E00DBC"/>
    <w:rsid w:val="00E046F5"/>
    <w:rsid w:val="00E04A63"/>
    <w:rsid w:val="00E0554D"/>
    <w:rsid w:val="00E05986"/>
    <w:rsid w:val="00E145B4"/>
    <w:rsid w:val="00E179E7"/>
    <w:rsid w:val="00E20A49"/>
    <w:rsid w:val="00E2474D"/>
    <w:rsid w:val="00E326D9"/>
    <w:rsid w:val="00E32A61"/>
    <w:rsid w:val="00E35DFD"/>
    <w:rsid w:val="00E44C9B"/>
    <w:rsid w:val="00E53FB6"/>
    <w:rsid w:val="00E61176"/>
    <w:rsid w:val="00E64218"/>
    <w:rsid w:val="00E64524"/>
    <w:rsid w:val="00E6493D"/>
    <w:rsid w:val="00E718B7"/>
    <w:rsid w:val="00E72A14"/>
    <w:rsid w:val="00E7511E"/>
    <w:rsid w:val="00E83883"/>
    <w:rsid w:val="00E8746A"/>
    <w:rsid w:val="00E9010B"/>
    <w:rsid w:val="00E90BFA"/>
    <w:rsid w:val="00E9297A"/>
    <w:rsid w:val="00E959D6"/>
    <w:rsid w:val="00EA0B44"/>
    <w:rsid w:val="00EA1B41"/>
    <w:rsid w:val="00EA25B8"/>
    <w:rsid w:val="00EA32CB"/>
    <w:rsid w:val="00EA4710"/>
    <w:rsid w:val="00EB2E8B"/>
    <w:rsid w:val="00EB514A"/>
    <w:rsid w:val="00EB7190"/>
    <w:rsid w:val="00EC1A8F"/>
    <w:rsid w:val="00EC1F47"/>
    <w:rsid w:val="00EC2B0D"/>
    <w:rsid w:val="00EC3EEF"/>
    <w:rsid w:val="00ED04CC"/>
    <w:rsid w:val="00ED316F"/>
    <w:rsid w:val="00ED56A6"/>
    <w:rsid w:val="00EE3F8C"/>
    <w:rsid w:val="00EF34AE"/>
    <w:rsid w:val="00EF3C8C"/>
    <w:rsid w:val="00EF54FD"/>
    <w:rsid w:val="00F02A90"/>
    <w:rsid w:val="00F056EB"/>
    <w:rsid w:val="00F11027"/>
    <w:rsid w:val="00F24185"/>
    <w:rsid w:val="00F26FCE"/>
    <w:rsid w:val="00F311DB"/>
    <w:rsid w:val="00F31CE4"/>
    <w:rsid w:val="00F3679E"/>
    <w:rsid w:val="00F4143B"/>
    <w:rsid w:val="00F4772F"/>
    <w:rsid w:val="00F6503B"/>
    <w:rsid w:val="00F73AF8"/>
    <w:rsid w:val="00F7598F"/>
    <w:rsid w:val="00F814D6"/>
    <w:rsid w:val="00F814E2"/>
    <w:rsid w:val="00F84784"/>
    <w:rsid w:val="00F85970"/>
    <w:rsid w:val="00F87BE4"/>
    <w:rsid w:val="00F9035E"/>
    <w:rsid w:val="00F91219"/>
    <w:rsid w:val="00F94ED4"/>
    <w:rsid w:val="00FB29D9"/>
    <w:rsid w:val="00FC1C2F"/>
    <w:rsid w:val="00FC1FE1"/>
    <w:rsid w:val="00FC2983"/>
    <w:rsid w:val="00FC398E"/>
    <w:rsid w:val="00FC4C43"/>
    <w:rsid w:val="00FD1EB3"/>
    <w:rsid w:val="00FD4AF2"/>
    <w:rsid w:val="00FD6A49"/>
    <w:rsid w:val="00FD70ED"/>
    <w:rsid w:val="00FD70FE"/>
    <w:rsid w:val="00FE044F"/>
    <w:rsid w:val="00FE1E4D"/>
    <w:rsid w:val="00FE5C5A"/>
    <w:rsid w:val="00FE6E95"/>
    <w:rsid w:val="00FF1FB4"/>
    <w:rsid w:val="00F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0808CE-78C2-4A04-8106-5BFFA9E2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7EE6"/>
    <w:rPr>
      <w:rFonts w:ascii="Lato" w:hAnsi="Lato"/>
      <w:color w:val="auto"/>
      <w:kern w:val="2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AE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hardeCabealho1"/>
    <w:uiPriority w:val="9"/>
    <w:qFormat/>
    <w:pPr>
      <w:keepNext/>
      <w:keepLines/>
      <w:pBdr>
        <w:top w:val="single" w:sz="4" w:space="4" w:color="000000" w:themeColor="accent1"/>
        <w:left w:val="single" w:sz="4" w:space="6" w:color="000000" w:themeColor="accent1"/>
        <w:bottom w:val="single" w:sz="4" w:space="4" w:color="000000" w:themeColor="accent1"/>
        <w:right w:val="single" w:sz="4" w:space="6" w:color="000000" w:themeColor="accent1"/>
      </w:pBdr>
      <w:shd w:val="clear" w:color="auto" w:fill="000000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harde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deCabealho">
    <w:name w:val="Char de Cabeçalho"/>
    <w:basedOn w:val="DefaultParagraphFont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hardeRodap"/>
    <w:uiPriority w:val="99"/>
    <w:unhideWhenUsed/>
    <w:pPr>
      <w:pBdr>
        <w:top w:val="single" w:sz="4" w:space="6" w:color="666666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deRodap">
    <w:name w:val="Char de Rodapé"/>
    <w:basedOn w:val="DefaultParagraphFont"/>
    <w:link w:val="rodap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customStyle="1" w:styleId="GrelhadaTabela">
    <w:name w:val="Grelha da Tabela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000000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accent1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cho">
    <w:name w:val="Fecho"/>
    <w:basedOn w:val="Normal"/>
    <w:link w:val="ChardeFecho"/>
    <w:uiPriority w:val="99"/>
    <w:unhideWhenUsed/>
    <w:pPr>
      <w:spacing w:before="600" w:after="80"/>
    </w:pPr>
  </w:style>
  <w:style w:type="character" w:customStyle="1" w:styleId="ChardeFecho">
    <w:name w:val="Char de Fecho"/>
    <w:basedOn w:val="DefaultParagraphFont"/>
    <w:link w:val="Fecho"/>
    <w:uiPriority w:val="99"/>
    <w:rPr>
      <w:kern w:val="20"/>
    </w:rPr>
  </w:style>
  <w:style w:type="table" w:customStyle="1" w:styleId="TabelaRelatriodeEstado">
    <w:name w:val="Tabela Relatório de Estado"/>
    <w:basedOn w:val="Table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000000" w:themeColor="accent1" w:themeShade="BF"/>
      </w:rPr>
      <w:tblPr/>
      <w:tcPr>
        <w:vAlign w:val="bottom"/>
      </w:tcPr>
    </w:tblStylePr>
  </w:style>
  <w:style w:type="character" w:customStyle="1" w:styleId="ChardeCabealho1">
    <w:name w:val="Char de Cabeçalho 1"/>
    <w:basedOn w:val="DefaultParagraphFont"/>
    <w:link w:val="cabealh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000000" w:themeFill="accent1"/>
    </w:rPr>
  </w:style>
  <w:style w:type="paragraph" w:styleId="Header">
    <w:name w:val="header"/>
    <w:basedOn w:val="Normal"/>
    <w:link w:val="HeaderCha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868A3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868A3"/>
    <w:rPr>
      <w:kern w:val="20"/>
    </w:rPr>
  </w:style>
  <w:style w:type="paragraph" w:styleId="ListParagraph">
    <w:name w:val="List Paragraph"/>
    <w:basedOn w:val="Normal"/>
    <w:uiPriority w:val="34"/>
    <w:qFormat/>
    <w:rsid w:val="00A921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AE9"/>
    <w:rPr>
      <w:rFonts w:asciiTheme="majorHAnsi" w:eastAsiaTheme="majorEastAsia" w:hAnsiTheme="majorHAnsi" w:cstheme="majorBidi"/>
      <w:color w:val="000000" w:themeColor="accent1" w:themeShade="BF"/>
      <w:kern w:val="2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6C12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6C12"/>
    <w:rPr>
      <w:kern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6C12"/>
    <w:rPr>
      <w:vertAlign w:val="superscript"/>
    </w:rPr>
  </w:style>
  <w:style w:type="table" w:styleId="TableGrid">
    <w:name w:val="Table Grid"/>
    <w:basedOn w:val="TableNormal"/>
    <w:uiPriority w:val="59"/>
    <w:rsid w:val="00BB4D4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7BC6"/>
    <w:rPr>
      <w:rFonts w:asciiTheme="majorHAnsi" w:eastAsiaTheme="majorEastAsia" w:hAnsiTheme="majorHAnsi" w:cstheme="majorBidi"/>
      <w:color w:val="000000" w:themeColor="accent1" w:themeShade="BF"/>
      <w:kern w:val="20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F7E36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Code">
    <w:name w:val="Code"/>
    <w:basedOn w:val="Normal"/>
    <w:link w:val="CodeChar"/>
    <w:qFormat/>
    <w:rsid w:val="00297E30"/>
    <w:rPr>
      <w:rFonts w:ascii="Consolas" w:hAnsi="Consolas"/>
      <w:sz w:val="22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F1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CodeChar">
    <w:name w:val="Code Char"/>
    <w:basedOn w:val="DefaultParagraphFont"/>
    <w:link w:val="Code"/>
    <w:rsid w:val="00297E30"/>
    <w:rPr>
      <w:rFonts w:ascii="Consolas" w:hAnsi="Consolas"/>
      <w:kern w:val="20"/>
      <w:sz w:val="22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F19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4EB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74E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874E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Relat&#243;rio%20de%20estad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1A3F7D38D24873B8E9CEB4391E4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BEAD4-CE03-4517-B8E0-20E67815193A}"/>
      </w:docPartPr>
      <w:docPartBody>
        <w:p w:rsidR="007F72BE" w:rsidRDefault="007F72BE">
          <w:r w:rsidRPr="00803C80">
            <w:rPr>
              <w:rStyle w:val="PlaceholderText"/>
            </w:rPr>
            <w:t>[Title]</w:t>
          </w:r>
        </w:p>
      </w:docPartBody>
    </w:docPart>
    <w:docPart>
      <w:docPartPr>
        <w:name w:val="94D2AFC86FE14597AAE85BFFA06D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8BB0E-5E61-417A-B7FE-67D4013564FD}"/>
      </w:docPartPr>
      <w:docPartBody>
        <w:p w:rsidR="007F72BE" w:rsidRDefault="007F72BE">
          <w:r w:rsidRPr="00803C8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DCA"/>
    <w:rsid w:val="000B7CA2"/>
    <w:rsid w:val="00103D3F"/>
    <w:rsid w:val="00126707"/>
    <w:rsid w:val="00247641"/>
    <w:rsid w:val="00460DB1"/>
    <w:rsid w:val="00681EA9"/>
    <w:rsid w:val="00707E1E"/>
    <w:rsid w:val="007F72BE"/>
    <w:rsid w:val="00843AEF"/>
    <w:rsid w:val="008A0E3D"/>
    <w:rsid w:val="009F036F"/>
    <w:rsid w:val="00B14C95"/>
    <w:rsid w:val="00BD0DCA"/>
    <w:rsid w:val="00C34350"/>
    <w:rsid w:val="00C45DE0"/>
    <w:rsid w:val="00F128DC"/>
    <w:rsid w:val="00F60B2D"/>
    <w:rsid w:val="00F751B2"/>
    <w:rsid w:val="00F9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98AC2FB3184A14A4440DF599451837">
    <w:name w:val="3A98AC2FB3184A14A4440DF599451837"/>
  </w:style>
  <w:style w:type="paragraph" w:customStyle="1" w:styleId="55236D7564C347B6A429486A79C932AE">
    <w:name w:val="55236D7564C347B6A429486A79C932AE"/>
  </w:style>
  <w:style w:type="paragraph" w:customStyle="1" w:styleId="EA926C5879D84CE580C3277F48BC9200">
    <w:name w:val="EA926C5879D84CE580C3277F48BC9200"/>
  </w:style>
  <w:style w:type="paragraph" w:customStyle="1" w:styleId="4769C62CA96840BAB5E6F26587ACC2F6">
    <w:name w:val="4769C62CA96840BAB5E6F26587ACC2F6"/>
  </w:style>
  <w:style w:type="paragraph" w:customStyle="1" w:styleId="338586BFE3454D9AA108CEC980891F3A">
    <w:name w:val="338586BFE3454D9AA108CEC980891F3A"/>
  </w:style>
  <w:style w:type="paragraph" w:customStyle="1" w:styleId="7C8A902086B341BD8EA87E1A0297EB07">
    <w:name w:val="7C8A902086B341BD8EA87E1A0297EB07"/>
    <w:rsid w:val="00247641"/>
  </w:style>
  <w:style w:type="paragraph" w:customStyle="1" w:styleId="1B3B7F7C3C5E463598AF2024CED34D56">
    <w:name w:val="1B3B7F7C3C5E463598AF2024CED34D56"/>
    <w:rsid w:val="00247641"/>
  </w:style>
  <w:style w:type="character" w:styleId="PlaceholderText">
    <w:name w:val="Placeholder Text"/>
    <w:basedOn w:val="DefaultParagraphFont"/>
    <w:uiPriority w:val="99"/>
    <w:semiHidden/>
    <w:rsid w:val="00F751B2"/>
    <w:rPr>
      <w:color w:val="808080"/>
    </w:rPr>
  </w:style>
  <w:style w:type="paragraph" w:customStyle="1" w:styleId="CE977137A54547CFAEE32C0CA19BA433">
    <w:name w:val="CE977137A54547CFAEE32C0CA19BA433"/>
    <w:rsid w:val="007F72BE"/>
  </w:style>
  <w:style w:type="paragraph" w:customStyle="1" w:styleId="7D50F9A9511240A7860D7CC2D8E4752D">
    <w:name w:val="7D50F9A9511240A7860D7CC2D8E4752D"/>
    <w:rsid w:val="007F72BE"/>
  </w:style>
  <w:style w:type="paragraph" w:customStyle="1" w:styleId="BF8BF57F7A8A4A85A66E2C81192E9411">
    <w:name w:val="BF8BF57F7A8A4A85A66E2C81192E9411"/>
    <w:rsid w:val="00F751B2"/>
    <w:rPr>
      <w:lang w:val="en-US" w:eastAsia="en-US"/>
    </w:rPr>
  </w:style>
  <w:style w:type="paragraph" w:customStyle="1" w:styleId="25C6F6B9F6B842C8AB82C2AEF15B9A5D">
    <w:name w:val="25C6F6B9F6B842C8AB82C2AEF15B9A5D"/>
    <w:rsid w:val="00F751B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BEE2B28-C8B8-43A2-8F73-26B68CB4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estado do projeto.dotx</Template>
  <TotalTime>1711</TotalTime>
  <Pages>1</Pages>
  <Words>959</Words>
  <Characters>5467</Characters>
  <Application>Microsoft Office Word</Application>
  <DocSecurity>0</DocSecurity>
  <Lines>45</Lines>
  <Paragraphs>12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  <vt:variant>
        <vt:lpstr>Título</vt:lpstr>
      </vt:variant>
      <vt:variant>
        <vt:i4>1</vt:i4>
      </vt:variant>
      <vt:variant>
        <vt:lpstr>Cabeçalhos</vt:lpstr>
      </vt:variant>
      <vt:variant>
        <vt:i4>8</vt:i4>
      </vt:variant>
    </vt:vector>
  </HeadingPairs>
  <TitlesOfParts>
    <vt:vector size="15" baseType="lpstr">
      <vt:lpstr>Guião 3 – TotalTrack</vt:lpstr>
      <vt:lpstr>Autores</vt:lpstr>
      <vt:lpstr>Caracterização sucinta dos Actores</vt:lpstr>
      <vt:lpstr>Descrição sucinta dos principais CaU</vt:lpstr>
      <vt:lpstr>Diagrama de CaU</vt:lpstr>
      <vt:lpstr>Descrição detalhada do CaU #1: Criação de um Projeto</vt:lpstr>
      <vt:lpstr/>
      <vt:lpstr>Resumo do Projeto</vt:lpstr>
      <vt:lpstr>Especificações do sistema</vt:lpstr>
      <vt:lpstr>Arquitectura detalhada do sistema a desenvolver</vt:lpstr>
      <vt:lpstr>    Módulos do Controlpath do sistema</vt:lpstr>
      <vt:lpstr>    Módulos do Datapath do sistema</vt:lpstr>
      <vt:lpstr>Abordagem faseada de desenvolvimento e validação</vt:lpstr>
      <vt:lpstr>Manual do Utilizador</vt:lpstr>
      <vt:lpstr>Esquema geral do sistema - controlpath</vt:lpstr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3 – TotalTrack</dc:title>
  <dc:creator>Pedro V. Teixeira</dc:creator>
  <cp:keywords/>
  <cp:lastModifiedBy>Pedro Teixeira</cp:lastModifiedBy>
  <cp:revision>242</cp:revision>
  <cp:lastPrinted>2018-10-03T23:08:00Z</cp:lastPrinted>
  <dcterms:created xsi:type="dcterms:W3CDTF">2018-10-01T22:19:00Z</dcterms:created>
  <dcterms:modified xsi:type="dcterms:W3CDTF">2018-10-07T00:02:00Z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